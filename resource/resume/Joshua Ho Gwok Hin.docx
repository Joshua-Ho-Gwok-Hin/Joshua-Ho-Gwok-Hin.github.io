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CFF9" w14:textId="77777777" w:rsidR="0045667B" w:rsidRPr="0045667B" w:rsidRDefault="0045667B" w:rsidP="0045667B">
      <w:pPr>
        <w:rPr>
          <w:sz w:val="4"/>
          <w:szCs w:val="4"/>
        </w:rPr>
      </w:pPr>
    </w:p>
    <w:p w14:paraId="2E9AF07A" w14:textId="6BBDDC8F" w:rsidR="0045667B" w:rsidRDefault="0045667B" w:rsidP="0045667B">
      <w:pPr>
        <w:pStyle w:val="Heading2"/>
      </w:pPr>
      <w:r>
        <w:t>C</w:t>
      </w:r>
      <w:r w:rsidR="00C01FF0">
        <w:t>AREER SUMMARY</w:t>
      </w:r>
    </w:p>
    <w:p w14:paraId="068F2738" w14:textId="77777777" w:rsidR="00635E81" w:rsidRDefault="00635E81" w:rsidP="00635E81">
      <w:pPr>
        <w:rPr>
          <w:sz w:val="10"/>
          <w:szCs w:val="10"/>
        </w:rPr>
      </w:pPr>
    </w:p>
    <w:p w14:paraId="3CE04717" w14:textId="77777777" w:rsidR="00635E81" w:rsidRPr="00C01FF0" w:rsidRDefault="00635E81" w:rsidP="00635E81">
      <w:pPr>
        <w:pStyle w:val="Heading3"/>
        <w:rPr>
          <w:sz w:val="10"/>
          <w:szCs w:val="10"/>
        </w:rPr>
      </w:pPr>
    </w:p>
    <w:p w14:paraId="3A54A42A" w14:textId="03141C98" w:rsidR="00635E81" w:rsidRDefault="00635E81" w:rsidP="00635E81">
      <w:pPr>
        <w:rPr>
          <w:sz w:val="10"/>
          <w:szCs w:val="10"/>
        </w:rPr>
      </w:pPr>
      <w:r>
        <w:t>Junior Full Stack Developer</w:t>
      </w:r>
    </w:p>
    <w:p w14:paraId="69D6F257" w14:textId="77777777" w:rsidR="0045667B" w:rsidRPr="0045667B" w:rsidRDefault="0045667B" w:rsidP="0045667B"/>
    <w:p w14:paraId="6F6BCD4A" w14:textId="2A72A8B4" w:rsidR="001715E5" w:rsidRDefault="001715E5" w:rsidP="001715E5">
      <w:r>
        <w:t xml:space="preserve">As a </w:t>
      </w:r>
      <w:r w:rsidRPr="00E75E65">
        <w:rPr>
          <w:b/>
          <w:bCs/>
        </w:rPr>
        <w:t>detail-oriented</w:t>
      </w:r>
      <w:r>
        <w:t xml:space="preserve"> </w:t>
      </w:r>
      <w:r w:rsidRPr="00E75E65">
        <w:rPr>
          <w:b/>
          <w:bCs/>
        </w:rPr>
        <w:t>Java enthusiast</w:t>
      </w:r>
      <w:r>
        <w:t xml:space="preserve">, I place a high value on creativity and innovation. With a commitment to becoming a </w:t>
      </w:r>
      <w:r w:rsidRPr="00E75E65">
        <w:rPr>
          <w:b/>
          <w:bCs/>
        </w:rPr>
        <w:t>Full Stack Web Developer</w:t>
      </w:r>
      <w:r>
        <w:t xml:space="preserve">, I have engaged in numerous tutorials, referenced official documentation, and read various programming books to enhance my skills and understanding of the subject. My </w:t>
      </w:r>
      <w:r w:rsidRPr="00E75E65">
        <w:rPr>
          <w:b/>
          <w:bCs/>
        </w:rPr>
        <w:t>proactive learning</w:t>
      </w:r>
      <w:r>
        <w:t xml:space="preserve"> approach includes earning a </w:t>
      </w:r>
      <w:r w:rsidRPr="00E75E65">
        <w:rPr>
          <w:b/>
          <w:bCs/>
        </w:rPr>
        <w:t>gold badge in Java on HackerRank</w:t>
      </w:r>
      <w:r>
        <w:t xml:space="preserve"> and </w:t>
      </w:r>
      <w:r w:rsidRPr="00E75E65">
        <w:rPr>
          <w:b/>
          <w:bCs/>
        </w:rPr>
        <w:t>revisiting programming quizzes</w:t>
      </w:r>
      <w:r>
        <w:t xml:space="preserve"> such as the Battleships Game in Java and the Find the Hat game in JavaScript. A collection of my work can be found on my </w:t>
      </w:r>
      <w:hyperlink r:id="rId7" w:history="1">
        <w:r w:rsidRPr="00DE6CC2">
          <w:rPr>
            <w:rStyle w:val="Hyperlink"/>
          </w:rPr>
          <w:t>portfolio websit</w:t>
        </w:r>
        <w:r w:rsidR="00E75E65">
          <w:rPr>
            <w:rStyle w:val="Hyperlink"/>
          </w:rPr>
          <w:t>e</w:t>
        </w:r>
        <w:r w:rsidR="00E75E65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  <w:r>
        <w:t>.</w:t>
      </w:r>
    </w:p>
    <w:p w14:paraId="15AF81A0" w14:textId="77777777" w:rsidR="001715E5" w:rsidRDefault="001715E5" w:rsidP="001715E5"/>
    <w:p w14:paraId="66E2F00C" w14:textId="090CA6C7" w:rsidR="001715E5" w:rsidRDefault="001715E5" w:rsidP="001715E5">
      <w:r>
        <w:t xml:space="preserve">In terms of my work philosophy, I </w:t>
      </w:r>
      <w:r w:rsidRPr="00E75E65">
        <w:rPr>
          <w:b/>
          <w:bCs/>
        </w:rPr>
        <w:t>strive to be a reliable team member</w:t>
      </w:r>
      <w:r>
        <w:t xml:space="preserve"> whom my colleagues and leaders can trust. This involves </w:t>
      </w:r>
      <w:r w:rsidRPr="00E75E65">
        <w:rPr>
          <w:b/>
          <w:bCs/>
        </w:rPr>
        <w:t>continuous learning and skill refinement</w:t>
      </w:r>
      <w:r>
        <w:t xml:space="preserve"> to enhance my competencies and reliability.</w:t>
      </w:r>
    </w:p>
    <w:p w14:paraId="69E002EA" w14:textId="77777777" w:rsidR="00476DA8" w:rsidRPr="00E75E65" w:rsidRDefault="00476DA8">
      <w:pPr>
        <w:rPr>
          <w:b/>
          <w:sz w:val="12"/>
          <w:szCs w:val="12"/>
        </w:rPr>
      </w:pPr>
    </w:p>
    <w:p w14:paraId="275EC300" w14:textId="32501C6C" w:rsidR="00C01FF0" w:rsidRDefault="00C01FF0" w:rsidP="00C01FF0">
      <w:pPr>
        <w:pStyle w:val="Heading2"/>
      </w:pPr>
      <w:bookmarkStart w:id="0" w:name="_oz69xoy5gpr0" w:colFirst="0" w:colLast="0"/>
      <w:bookmarkEnd w:id="0"/>
      <w:r>
        <w:t>TECHNICAL SKILLS &amp; PLATFORMS</w:t>
      </w:r>
    </w:p>
    <w:p w14:paraId="4D3C9D3F" w14:textId="77777777" w:rsidR="00C01FF0" w:rsidRDefault="00C01FF0" w:rsidP="00C01FF0">
      <w:pPr>
        <w:rPr>
          <w:sz w:val="10"/>
          <w:szCs w:val="10"/>
        </w:rPr>
      </w:pPr>
    </w:p>
    <w:p w14:paraId="29694ABC" w14:textId="77777777" w:rsidR="00C01FF0" w:rsidRPr="00E75E65" w:rsidRDefault="00C01FF0" w:rsidP="00C01FF0">
      <w:pPr>
        <w:pStyle w:val="Heading3"/>
        <w:rPr>
          <w:sz w:val="8"/>
          <w:szCs w:val="8"/>
        </w:rPr>
      </w:pPr>
    </w:p>
    <w:tbl>
      <w:tblPr>
        <w:tblStyle w:val="a"/>
        <w:tblW w:w="97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3685"/>
        <w:gridCol w:w="3540"/>
      </w:tblGrid>
      <w:tr w:rsidR="008A7ACE" w:rsidRPr="00774557" w14:paraId="3DE5EE55" w14:textId="77777777" w:rsidTr="0045667B">
        <w:tc>
          <w:tcPr>
            <w:tcW w:w="2552" w:type="dxa"/>
          </w:tcPr>
          <w:p w14:paraId="13150324" w14:textId="208E0963" w:rsidR="0066550D" w:rsidRPr="00774557" w:rsidRDefault="0066550D" w:rsidP="0066550D">
            <w:pPr>
              <w:numPr>
                <w:ilvl w:val="0"/>
                <w:numId w:val="11"/>
              </w:numPr>
              <w:shd w:val="clear" w:color="auto" w:fill="FFFFFF" w:themeFill="background1"/>
              <w:rPr>
                <w:b/>
              </w:rPr>
            </w:pPr>
            <w:r w:rsidRPr="00774557">
              <w:rPr>
                <w:b/>
              </w:rPr>
              <w:t>Java</w:t>
            </w:r>
          </w:p>
          <w:p w14:paraId="040AD5CA" w14:textId="006436E6" w:rsidR="0066550D" w:rsidRPr="00774557" w:rsidRDefault="0066550D" w:rsidP="0066550D">
            <w:pPr>
              <w:numPr>
                <w:ilvl w:val="0"/>
                <w:numId w:val="11"/>
              </w:numPr>
              <w:shd w:val="clear" w:color="auto" w:fill="FFFFFF" w:themeFill="background1"/>
              <w:rPr>
                <w:b/>
              </w:rPr>
            </w:pPr>
            <w:r w:rsidRPr="00774557">
              <w:rPr>
                <w:b/>
              </w:rPr>
              <w:t>HTML</w:t>
            </w:r>
          </w:p>
          <w:p w14:paraId="1FD0645A" w14:textId="26327BD6" w:rsidR="0066550D" w:rsidRPr="00774557" w:rsidRDefault="0066550D" w:rsidP="0066550D">
            <w:pPr>
              <w:numPr>
                <w:ilvl w:val="0"/>
                <w:numId w:val="11"/>
              </w:numPr>
              <w:shd w:val="clear" w:color="auto" w:fill="FFFFFF" w:themeFill="background1"/>
              <w:rPr>
                <w:b/>
              </w:rPr>
            </w:pPr>
            <w:r w:rsidRPr="00774557">
              <w:rPr>
                <w:b/>
              </w:rPr>
              <w:t>CSS</w:t>
            </w:r>
          </w:p>
          <w:p w14:paraId="107265D5" w14:textId="4B64064C" w:rsidR="0066550D" w:rsidRPr="00774557" w:rsidRDefault="0066550D" w:rsidP="0066550D">
            <w:pPr>
              <w:numPr>
                <w:ilvl w:val="0"/>
                <w:numId w:val="11"/>
              </w:numPr>
              <w:shd w:val="clear" w:color="auto" w:fill="FFFFFF" w:themeFill="background1"/>
              <w:rPr>
                <w:b/>
              </w:rPr>
            </w:pPr>
            <w:r w:rsidRPr="00774557">
              <w:rPr>
                <w:b/>
              </w:rPr>
              <w:t>JavaScript</w:t>
            </w:r>
          </w:p>
          <w:p w14:paraId="42326FDC" w14:textId="575263E1" w:rsidR="0066550D" w:rsidRPr="00774557" w:rsidRDefault="0066550D" w:rsidP="0066550D">
            <w:pPr>
              <w:numPr>
                <w:ilvl w:val="0"/>
                <w:numId w:val="11"/>
              </w:numPr>
              <w:shd w:val="clear" w:color="auto" w:fill="FFFFFF" w:themeFill="background1"/>
              <w:rPr>
                <w:b/>
              </w:rPr>
            </w:pPr>
            <w:r w:rsidRPr="00774557">
              <w:rPr>
                <w:b/>
              </w:rPr>
              <w:t>TypeScript</w:t>
            </w:r>
          </w:p>
          <w:p w14:paraId="0ECE9984" w14:textId="1A7459F9" w:rsidR="0066550D" w:rsidRPr="00774557" w:rsidRDefault="0066550D" w:rsidP="0066550D">
            <w:pPr>
              <w:numPr>
                <w:ilvl w:val="0"/>
                <w:numId w:val="11"/>
              </w:numPr>
              <w:shd w:val="clear" w:color="auto" w:fill="FFFFFF" w:themeFill="background1"/>
              <w:rPr>
                <w:bCs/>
              </w:rPr>
            </w:pPr>
            <w:r w:rsidRPr="00774557">
              <w:rPr>
                <w:bCs/>
              </w:rPr>
              <w:t>JSP</w:t>
            </w:r>
            <w:r w:rsidR="004E1DEB" w:rsidRPr="00774557">
              <w:rPr>
                <w:bCs/>
              </w:rPr>
              <w:t>, JSTL</w:t>
            </w:r>
          </w:p>
          <w:p w14:paraId="23B5CC6E" w14:textId="06F5465A" w:rsidR="0066550D" w:rsidRPr="00774557" w:rsidRDefault="0062704D" w:rsidP="0066550D">
            <w:pPr>
              <w:numPr>
                <w:ilvl w:val="0"/>
                <w:numId w:val="11"/>
              </w:numPr>
              <w:shd w:val="clear" w:color="auto" w:fill="FFFFFF" w:themeFill="background1"/>
              <w:rPr>
                <w:b/>
              </w:rPr>
            </w:pPr>
            <w:r w:rsidRPr="00774557">
              <w:rPr>
                <w:b/>
              </w:rPr>
              <w:t>SQL</w:t>
            </w:r>
          </w:p>
          <w:p w14:paraId="1CA58AB6" w14:textId="38346A29" w:rsidR="008A7ACE" w:rsidRPr="00774557" w:rsidRDefault="0062704D" w:rsidP="0066550D">
            <w:pPr>
              <w:numPr>
                <w:ilvl w:val="0"/>
                <w:numId w:val="11"/>
              </w:numPr>
              <w:shd w:val="clear" w:color="auto" w:fill="FFFFFF" w:themeFill="background1"/>
              <w:rPr>
                <w:bCs/>
              </w:rPr>
            </w:pPr>
            <w:r w:rsidRPr="00774557">
              <w:rPr>
                <w:bCs/>
              </w:rPr>
              <w:t>JPQL</w:t>
            </w:r>
          </w:p>
        </w:tc>
        <w:tc>
          <w:tcPr>
            <w:tcW w:w="3685" w:type="dxa"/>
          </w:tcPr>
          <w:p w14:paraId="070EF3F0" w14:textId="3080328D" w:rsidR="0066550D" w:rsidRPr="00774557" w:rsidRDefault="0066550D" w:rsidP="0066550D">
            <w:pPr>
              <w:numPr>
                <w:ilvl w:val="0"/>
                <w:numId w:val="11"/>
              </w:numPr>
              <w:ind w:left="310"/>
              <w:rPr>
                <w:b/>
                <w:bCs/>
              </w:rPr>
            </w:pPr>
            <w:r w:rsidRPr="00774557">
              <w:rPr>
                <w:b/>
                <w:bCs/>
              </w:rPr>
              <w:t>Bootstrap</w:t>
            </w:r>
          </w:p>
          <w:p w14:paraId="7B63FCF2" w14:textId="3713A0DC" w:rsidR="0066550D" w:rsidRPr="00774557" w:rsidRDefault="0066550D" w:rsidP="0066550D">
            <w:pPr>
              <w:numPr>
                <w:ilvl w:val="0"/>
                <w:numId w:val="11"/>
              </w:numPr>
              <w:ind w:left="310"/>
            </w:pPr>
            <w:r w:rsidRPr="00774557">
              <w:t>Angular</w:t>
            </w:r>
          </w:p>
          <w:p w14:paraId="6AD720E1" w14:textId="373BD27A" w:rsidR="0066550D" w:rsidRPr="00774557" w:rsidRDefault="0066550D" w:rsidP="0066550D">
            <w:pPr>
              <w:numPr>
                <w:ilvl w:val="0"/>
                <w:numId w:val="11"/>
              </w:numPr>
              <w:ind w:left="310"/>
            </w:pPr>
            <w:r w:rsidRPr="00774557">
              <w:t>React</w:t>
            </w:r>
          </w:p>
          <w:p w14:paraId="0D0658C2" w14:textId="2D0EC253" w:rsidR="0066550D" w:rsidRPr="00774557" w:rsidRDefault="0066550D" w:rsidP="0066550D">
            <w:pPr>
              <w:numPr>
                <w:ilvl w:val="0"/>
                <w:numId w:val="11"/>
              </w:numPr>
              <w:ind w:left="310"/>
            </w:pPr>
            <w:r w:rsidRPr="00774557">
              <w:t>Thymeleaf</w:t>
            </w:r>
          </w:p>
          <w:p w14:paraId="2A41B934" w14:textId="494C0BEC" w:rsidR="0066550D" w:rsidRPr="00774557" w:rsidRDefault="0066550D" w:rsidP="0066550D">
            <w:pPr>
              <w:numPr>
                <w:ilvl w:val="0"/>
                <w:numId w:val="11"/>
              </w:numPr>
              <w:ind w:left="310"/>
            </w:pPr>
            <w:r w:rsidRPr="00774557">
              <w:t xml:space="preserve">Spring </w:t>
            </w:r>
            <w:r w:rsidR="00DC3C60" w:rsidRPr="00774557">
              <w:t>MVC</w:t>
            </w:r>
          </w:p>
          <w:p w14:paraId="7F951CDE" w14:textId="742B5C6B" w:rsidR="0066550D" w:rsidRPr="00774557" w:rsidRDefault="0066550D" w:rsidP="0066550D">
            <w:pPr>
              <w:numPr>
                <w:ilvl w:val="0"/>
                <w:numId w:val="11"/>
              </w:numPr>
              <w:ind w:left="310"/>
              <w:rPr>
                <w:b/>
                <w:bCs/>
              </w:rPr>
            </w:pPr>
            <w:r w:rsidRPr="00774557">
              <w:rPr>
                <w:b/>
                <w:bCs/>
              </w:rPr>
              <w:t xml:space="preserve">Spring </w:t>
            </w:r>
            <w:r w:rsidR="00DC3C60" w:rsidRPr="00774557">
              <w:rPr>
                <w:b/>
                <w:bCs/>
              </w:rPr>
              <w:t>Boot</w:t>
            </w:r>
          </w:p>
          <w:p w14:paraId="0BF2863B" w14:textId="7C8BF0BA" w:rsidR="0066550D" w:rsidRPr="00774557" w:rsidRDefault="00E25F58" w:rsidP="0066550D">
            <w:pPr>
              <w:numPr>
                <w:ilvl w:val="0"/>
                <w:numId w:val="11"/>
              </w:numPr>
              <w:ind w:left="310"/>
            </w:pPr>
            <w:r w:rsidRPr="00774557">
              <w:t xml:space="preserve">Spring </w:t>
            </w:r>
            <w:r w:rsidR="0062704D" w:rsidRPr="00774557">
              <w:t xml:space="preserve">Data </w:t>
            </w:r>
            <w:r w:rsidRPr="00774557">
              <w:t xml:space="preserve">JPA, </w:t>
            </w:r>
            <w:r w:rsidR="0062704D" w:rsidRPr="00774557">
              <w:t xml:space="preserve">Hibernate </w:t>
            </w:r>
            <w:r w:rsidRPr="00774557">
              <w:t>ORM</w:t>
            </w:r>
          </w:p>
          <w:p w14:paraId="14BF0DC5" w14:textId="220F234E" w:rsidR="0045667B" w:rsidRPr="00774557" w:rsidRDefault="00E25F58" w:rsidP="00774557">
            <w:pPr>
              <w:numPr>
                <w:ilvl w:val="0"/>
                <w:numId w:val="11"/>
              </w:numPr>
              <w:ind w:left="310"/>
            </w:pPr>
            <w:r w:rsidRPr="00774557">
              <w:t xml:space="preserve">Spring </w:t>
            </w:r>
            <w:r w:rsidR="0062704D" w:rsidRPr="00774557">
              <w:t xml:space="preserve">Boot </w:t>
            </w:r>
            <w:r w:rsidRPr="00774557">
              <w:t>Test, Junit</w:t>
            </w:r>
            <w:r w:rsidR="0062704D" w:rsidRPr="00774557">
              <w:t xml:space="preserve"> 5</w:t>
            </w:r>
            <w:r w:rsidR="004E1DEB" w:rsidRPr="00774557">
              <w:t>, Jackson</w:t>
            </w:r>
          </w:p>
        </w:tc>
        <w:tc>
          <w:tcPr>
            <w:tcW w:w="3540" w:type="dxa"/>
          </w:tcPr>
          <w:p w14:paraId="1A82672D" w14:textId="24BDBF24" w:rsidR="0066550D" w:rsidRPr="00774557" w:rsidRDefault="0066550D" w:rsidP="0066550D">
            <w:pPr>
              <w:numPr>
                <w:ilvl w:val="0"/>
                <w:numId w:val="12"/>
              </w:numPr>
              <w:ind w:left="315"/>
              <w:rPr>
                <w:b/>
                <w:bCs/>
              </w:rPr>
            </w:pPr>
            <w:r w:rsidRPr="00774557">
              <w:rPr>
                <w:b/>
                <w:bCs/>
              </w:rPr>
              <w:t>VS Code</w:t>
            </w:r>
            <w:r w:rsidR="0045667B" w:rsidRPr="00774557">
              <w:rPr>
                <w:b/>
                <w:bCs/>
              </w:rPr>
              <w:t xml:space="preserve">, </w:t>
            </w:r>
            <w:r w:rsidRPr="00774557">
              <w:rPr>
                <w:b/>
                <w:bCs/>
              </w:rPr>
              <w:t>IntelliJ</w:t>
            </w:r>
            <w:r w:rsidR="0045667B" w:rsidRPr="00774557">
              <w:rPr>
                <w:b/>
                <w:bCs/>
              </w:rPr>
              <w:t xml:space="preserve"> &amp; </w:t>
            </w:r>
            <w:r w:rsidRPr="00774557">
              <w:rPr>
                <w:b/>
                <w:bCs/>
              </w:rPr>
              <w:t>Eclipse</w:t>
            </w:r>
          </w:p>
          <w:p w14:paraId="1E5A97BB" w14:textId="3EB602A4" w:rsidR="0045667B" w:rsidRPr="00774557" w:rsidRDefault="0045667B" w:rsidP="0066550D">
            <w:pPr>
              <w:numPr>
                <w:ilvl w:val="0"/>
                <w:numId w:val="12"/>
              </w:numPr>
              <w:ind w:left="315"/>
            </w:pPr>
            <w:r w:rsidRPr="00774557">
              <w:t>MySQL Workbench, SQLite</w:t>
            </w:r>
          </w:p>
          <w:p w14:paraId="37906463" w14:textId="567C4282" w:rsidR="0066550D" w:rsidRDefault="0066550D" w:rsidP="0066550D">
            <w:pPr>
              <w:numPr>
                <w:ilvl w:val="0"/>
                <w:numId w:val="12"/>
              </w:numPr>
              <w:ind w:left="315"/>
            </w:pPr>
            <w:r w:rsidRPr="00774557">
              <w:t xml:space="preserve">Adobe </w:t>
            </w:r>
            <w:r w:rsidR="00FA6B99">
              <w:t>DW, PR, PS &amp; AI</w:t>
            </w:r>
          </w:p>
          <w:p w14:paraId="256B28B4" w14:textId="06037E38" w:rsidR="00FA6B99" w:rsidRDefault="00FA6B99" w:rsidP="0066550D">
            <w:pPr>
              <w:numPr>
                <w:ilvl w:val="0"/>
                <w:numId w:val="12"/>
              </w:numPr>
              <w:ind w:left="315"/>
            </w:pPr>
            <w:r>
              <w:t>Computer Ethics</w:t>
            </w:r>
          </w:p>
          <w:p w14:paraId="64A9F470" w14:textId="6ADF9FC4" w:rsidR="00FA6B99" w:rsidRDefault="00FA6B99" w:rsidP="0066550D">
            <w:pPr>
              <w:numPr>
                <w:ilvl w:val="0"/>
                <w:numId w:val="12"/>
              </w:numPr>
              <w:ind w:left="315"/>
            </w:pPr>
            <w:r>
              <w:t>Artificial Intelligence (AI)</w:t>
            </w:r>
          </w:p>
          <w:p w14:paraId="62C34D4B" w14:textId="2998B458" w:rsidR="00FA6B99" w:rsidRPr="00774557" w:rsidRDefault="00FA6B99" w:rsidP="0066550D">
            <w:pPr>
              <w:numPr>
                <w:ilvl w:val="0"/>
                <w:numId w:val="12"/>
              </w:numPr>
              <w:ind w:left="315"/>
            </w:pPr>
            <w:r>
              <w:t>Generative AI</w:t>
            </w:r>
          </w:p>
          <w:p w14:paraId="007FFD23" w14:textId="0FFB5BCC" w:rsidR="008A7ACE" w:rsidRPr="00774557" w:rsidRDefault="008168DB" w:rsidP="0066550D">
            <w:pPr>
              <w:numPr>
                <w:ilvl w:val="0"/>
                <w:numId w:val="12"/>
              </w:numPr>
              <w:ind w:left="315"/>
            </w:pPr>
            <w:r w:rsidRPr="00774557">
              <w:t xml:space="preserve">WordPress  </w:t>
            </w:r>
          </w:p>
          <w:p w14:paraId="491ECE87" w14:textId="6416F395" w:rsidR="008A7ACE" w:rsidRPr="00774557" w:rsidRDefault="0066550D" w:rsidP="0045667B">
            <w:pPr>
              <w:numPr>
                <w:ilvl w:val="0"/>
                <w:numId w:val="12"/>
              </w:numPr>
              <w:ind w:left="315"/>
            </w:pPr>
            <w:r w:rsidRPr="00774557">
              <w:t>Axure (Prototyping)</w:t>
            </w:r>
          </w:p>
        </w:tc>
      </w:tr>
    </w:tbl>
    <w:p w14:paraId="7F1249F6" w14:textId="77777777" w:rsidR="008A7ACE" w:rsidRPr="00C01FF0" w:rsidRDefault="008A7ACE">
      <w:pPr>
        <w:rPr>
          <w:sz w:val="14"/>
          <w:szCs w:val="14"/>
        </w:rPr>
      </w:pPr>
    </w:p>
    <w:p w14:paraId="4416E00A" w14:textId="77777777" w:rsidR="00635E81" w:rsidRPr="00C01FF0" w:rsidRDefault="00635E81">
      <w:pPr>
        <w:rPr>
          <w:sz w:val="14"/>
          <w:szCs w:val="14"/>
        </w:rPr>
      </w:pPr>
      <w:bookmarkStart w:id="1" w:name="_inmu4ugpii3i" w:colFirst="0" w:colLast="0"/>
      <w:bookmarkEnd w:id="1"/>
    </w:p>
    <w:p w14:paraId="7FAA1849" w14:textId="0C3A2825" w:rsidR="0024307B" w:rsidRDefault="008168DB" w:rsidP="0024307B">
      <w:pPr>
        <w:pStyle w:val="Heading2"/>
      </w:pPr>
      <w:r>
        <w:t xml:space="preserve"> </w:t>
      </w:r>
      <w:r w:rsidR="0024307B">
        <w:t>P</w:t>
      </w:r>
      <w:r w:rsidR="00C01FF0">
        <w:t>ROFESSIONAL EXPERIENCE</w:t>
      </w:r>
    </w:p>
    <w:p w14:paraId="3B72AB45" w14:textId="77777777" w:rsidR="0024307B" w:rsidRDefault="0024307B" w:rsidP="0024307B">
      <w:pPr>
        <w:rPr>
          <w:sz w:val="10"/>
          <w:szCs w:val="10"/>
        </w:rPr>
      </w:pPr>
    </w:p>
    <w:p w14:paraId="08B915F4" w14:textId="77777777" w:rsidR="00635E81" w:rsidRPr="00E75E65" w:rsidRDefault="00635E81" w:rsidP="0024307B">
      <w:pPr>
        <w:pStyle w:val="Heading3"/>
        <w:rPr>
          <w:sz w:val="8"/>
          <w:szCs w:val="8"/>
        </w:rPr>
      </w:pPr>
      <w:bookmarkStart w:id="2" w:name="_a9vkz81qshtu" w:colFirst="0" w:colLast="0"/>
      <w:bookmarkEnd w:id="2"/>
    </w:p>
    <w:p w14:paraId="2884A2D5" w14:textId="3DA97955" w:rsidR="005D30DC" w:rsidRDefault="005D30DC" w:rsidP="0024307B">
      <w:pPr>
        <w:pStyle w:val="Heading3"/>
      </w:pPr>
      <w:r>
        <w:t>Junior Full Stack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60D1">
        <w:t xml:space="preserve">            </w:t>
      </w:r>
      <w:r>
        <w:t>Sept 2023 to Jan 2024</w:t>
      </w:r>
    </w:p>
    <w:p w14:paraId="39214E8F" w14:textId="17D31CF7" w:rsidR="0024307B" w:rsidRDefault="005D30DC" w:rsidP="0024307B">
      <w:pPr>
        <w:pStyle w:val="Heading3"/>
        <w:rPr>
          <w:rFonts w:ascii="Roboto" w:hAnsi="Roboto"/>
        </w:rPr>
      </w:pPr>
      <w:r w:rsidRPr="005D30DC">
        <w:rPr>
          <w:rFonts w:ascii="Roboto" w:hAnsi="Roboto"/>
        </w:rPr>
        <w:t>Temasek Polytechnic</w:t>
      </w:r>
      <w:r w:rsidR="00635E81">
        <w:rPr>
          <w:rFonts w:ascii="Roboto" w:hAnsi="Roboto"/>
        </w:rPr>
        <w:t xml:space="preserve"> (SCTP)</w:t>
      </w:r>
      <w:r w:rsidR="0024307B" w:rsidRPr="005D30DC">
        <w:rPr>
          <w:rFonts w:ascii="Roboto" w:hAnsi="Roboto"/>
        </w:rPr>
        <w:tab/>
      </w:r>
      <w:r w:rsidR="0024307B" w:rsidRPr="005D30DC">
        <w:rPr>
          <w:rFonts w:ascii="Roboto" w:hAnsi="Roboto"/>
        </w:rPr>
        <w:tab/>
      </w:r>
      <w:r w:rsidR="0024307B" w:rsidRPr="005D30DC">
        <w:rPr>
          <w:rFonts w:ascii="Roboto" w:hAnsi="Roboto"/>
        </w:rPr>
        <w:tab/>
      </w:r>
      <w:r w:rsidR="00FA6B99">
        <w:rPr>
          <w:rFonts w:ascii="Roboto" w:hAnsi="Roboto"/>
        </w:rPr>
        <w:tab/>
      </w:r>
      <w:r w:rsidR="00FA6B99">
        <w:rPr>
          <w:rFonts w:ascii="Roboto" w:hAnsi="Roboto"/>
        </w:rPr>
        <w:tab/>
      </w:r>
      <w:r w:rsidR="0024307B" w:rsidRPr="005D30DC">
        <w:rPr>
          <w:rFonts w:ascii="Roboto" w:hAnsi="Roboto"/>
        </w:rPr>
        <w:tab/>
      </w:r>
      <w:r w:rsidR="008960D1">
        <w:rPr>
          <w:rFonts w:ascii="Roboto" w:hAnsi="Roboto"/>
        </w:rPr>
        <w:tab/>
        <w:t xml:space="preserve">       </w:t>
      </w:r>
      <w:r>
        <w:rPr>
          <w:rFonts w:ascii="Roboto" w:hAnsi="Roboto"/>
        </w:rPr>
        <w:t xml:space="preserve">Period: </w:t>
      </w:r>
      <w:r w:rsidR="0046787E">
        <w:rPr>
          <w:rFonts w:ascii="Roboto" w:hAnsi="Roboto"/>
        </w:rPr>
        <w:t>3 months</w:t>
      </w:r>
    </w:p>
    <w:p w14:paraId="45AFF40B" w14:textId="027252DC" w:rsidR="00193182" w:rsidRDefault="00193182" w:rsidP="00193182">
      <w:pPr>
        <w:numPr>
          <w:ilvl w:val="0"/>
          <w:numId w:val="19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left"/>
        <w:rPr>
          <w:rFonts w:eastAsia="Times New Roman" w:cs="Segoe UI"/>
          <w:lang w:val="en-SG"/>
        </w:rPr>
      </w:pPr>
      <w:r w:rsidRPr="00193182">
        <w:rPr>
          <w:rFonts w:eastAsia="Times New Roman" w:cs="Segoe UI"/>
          <w:lang w:val="en-SG"/>
        </w:rPr>
        <w:t>Completed a course on Codcademy</w:t>
      </w:r>
      <w:r w:rsidR="0083469A">
        <w:rPr>
          <w:rFonts w:eastAsia="Times New Roman" w:cs="Segoe UI"/>
          <w:lang w:val="en-SG"/>
        </w:rPr>
        <w:t xml:space="preserve"> on </w:t>
      </w:r>
      <w:r w:rsidRPr="00193182">
        <w:rPr>
          <w:rFonts w:eastAsia="Times New Roman" w:cs="Segoe UI"/>
          <w:lang w:val="en-SG"/>
        </w:rPr>
        <w:t xml:space="preserve">skills in </w:t>
      </w:r>
      <w:r w:rsidRPr="00193182">
        <w:rPr>
          <w:rFonts w:eastAsia="Times New Roman" w:cs="Segoe UI"/>
          <w:b/>
          <w:bCs/>
          <w:lang w:val="en-SG"/>
        </w:rPr>
        <w:t>Bash</w:t>
      </w:r>
      <w:r w:rsidRPr="00193182">
        <w:rPr>
          <w:rFonts w:eastAsia="Times New Roman" w:cs="Segoe UI"/>
          <w:lang w:val="en-SG"/>
        </w:rPr>
        <w:t xml:space="preserve">, Git &amp; </w:t>
      </w:r>
      <w:r w:rsidRPr="00193182">
        <w:rPr>
          <w:rFonts w:eastAsia="Times New Roman" w:cs="Segoe UI"/>
          <w:b/>
          <w:bCs/>
          <w:lang w:val="en-SG"/>
        </w:rPr>
        <w:t>GitHub</w:t>
      </w:r>
      <w:r w:rsidRPr="00193182">
        <w:rPr>
          <w:rFonts w:eastAsia="Times New Roman" w:cs="Segoe UI"/>
          <w:lang w:val="en-SG"/>
        </w:rPr>
        <w:t xml:space="preserve">, </w:t>
      </w:r>
      <w:r w:rsidRPr="00193182">
        <w:rPr>
          <w:rFonts w:eastAsia="Times New Roman" w:cs="Segoe UI"/>
          <w:b/>
          <w:bCs/>
          <w:lang w:val="en-SG"/>
        </w:rPr>
        <w:t>HTML</w:t>
      </w:r>
      <w:r w:rsidRPr="00193182">
        <w:rPr>
          <w:rFonts w:eastAsia="Times New Roman" w:cs="Segoe UI"/>
          <w:lang w:val="en-SG"/>
        </w:rPr>
        <w:t xml:space="preserve">, and </w:t>
      </w:r>
      <w:r w:rsidRPr="00193182">
        <w:rPr>
          <w:rFonts w:eastAsia="Times New Roman" w:cs="Segoe UI"/>
          <w:b/>
          <w:bCs/>
          <w:lang w:val="en-SG"/>
        </w:rPr>
        <w:t>JavaScript</w:t>
      </w:r>
      <w:r w:rsidRPr="00193182">
        <w:rPr>
          <w:rFonts w:eastAsia="Times New Roman" w:cs="Segoe UI"/>
          <w:lang w:val="en-SG"/>
        </w:rPr>
        <w:t>.</w:t>
      </w:r>
    </w:p>
    <w:p w14:paraId="14BE5911" w14:textId="4E074791" w:rsidR="006E3E7C" w:rsidRPr="00193182" w:rsidRDefault="006E3E7C" w:rsidP="00193182">
      <w:pPr>
        <w:numPr>
          <w:ilvl w:val="0"/>
          <w:numId w:val="19"/>
        </w:numPr>
        <w:tabs>
          <w:tab w:val="clear" w:pos="720"/>
          <w:tab w:val="num" w:pos="426"/>
        </w:tabs>
        <w:spacing w:before="100" w:beforeAutospacing="1" w:after="100" w:afterAutospacing="1"/>
        <w:ind w:left="426"/>
        <w:jc w:val="left"/>
        <w:rPr>
          <w:rFonts w:eastAsia="Times New Roman" w:cs="Segoe UI"/>
          <w:lang w:val="en-SG"/>
        </w:rPr>
      </w:pPr>
      <w:r w:rsidRPr="006E3E7C">
        <w:rPr>
          <w:rFonts w:eastAsia="Times New Roman" w:cs="Segoe UI"/>
          <w:lang w:val="en-SG"/>
        </w:rPr>
        <w:t xml:space="preserve">Leveraged </w:t>
      </w:r>
      <w:r w:rsidRPr="006E3E7C">
        <w:rPr>
          <w:rFonts w:eastAsia="Times New Roman" w:cs="Segoe UI"/>
          <w:b/>
          <w:bCs/>
          <w:lang w:val="en-SG"/>
        </w:rPr>
        <w:t>Bootstrap</w:t>
      </w:r>
      <w:r w:rsidRPr="006E3E7C">
        <w:rPr>
          <w:rFonts w:eastAsia="Times New Roman" w:cs="Segoe UI"/>
          <w:lang w:val="en-SG"/>
        </w:rPr>
        <w:t xml:space="preserve"> for responsive mobile development, ensuring optimal user experience across various devices and screen sizes.</w:t>
      </w:r>
    </w:p>
    <w:p w14:paraId="0A3230BA" w14:textId="0A3D7056" w:rsidR="00193182" w:rsidRPr="00193182" w:rsidRDefault="00193182" w:rsidP="00193182">
      <w:pPr>
        <w:numPr>
          <w:ilvl w:val="0"/>
          <w:numId w:val="19"/>
        </w:numPr>
        <w:spacing w:before="100" w:beforeAutospacing="1" w:after="100" w:afterAutospacing="1"/>
        <w:ind w:left="426"/>
        <w:jc w:val="left"/>
        <w:rPr>
          <w:rFonts w:eastAsia="Times New Roman" w:cs="Segoe UI"/>
          <w:lang w:val="en-SG"/>
        </w:rPr>
      </w:pPr>
      <w:r w:rsidRPr="00193182">
        <w:rPr>
          <w:rFonts w:eastAsia="Times New Roman" w:cs="Segoe UI"/>
          <w:lang w:val="en-SG"/>
        </w:rPr>
        <w:t xml:space="preserve">Acquired practical experience in utilizing </w:t>
      </w:r>
      <w:r w:rsidRPr="00193182">
        <w:rPr>
          <w:rFonts w:eastAsia="Times New Roman" w:cs="Segoe UI"/>
          <w:b/>
          <w:bCs/>
          <w:lang w:val="en-SG"/>
        </w:rPr>
        <w:t>Fetch API</w:t>
      </w:r>
      <w:r w:rsidRPr="00193182">
        <w:rPr>
          <w:rFonts w:eastAsia="Times New Roman" w:cs="Segoe UI"/>
          <w:lang w:val="en-SG"/>
        </w:rPr>
        <w:t xml:space="preserve"> with </w:t>
      </w:r>
      <w:r w:rsidRPr="00193182">
        <w:rPr>
          <w:rFonts w:eastAsia="Times New Roman" w:cs="Segoe UI"/>
          <w:b/>
          <w:bCs/>
          <w:lang w:val="en-SG"/>
        </w:rPr>
        <w:t>Web APIs</w:t>
      </w:r>
      <w:r w:rsidRPr="00193182">
        <w:rPr>
          <w:rFonts w:eastAsia="Times New Roman" w:cs="Segoe UI"/>
          <w:lang w:val="en-SG"/>
        </w:rPr>
        <w:t xml:space="preserve"> from Spotify, and SWAPI.</w:t>
      </w:r>
    </w:p>
    <w:p w14:paraId="4284042C" w14:textId="68BB8B12" w:rsidR="00193182" w:rsidRPr="00193182" w:rsidRDefault="00193182" w:rsidP="00193182">
      <w:pPr>
        <w:numPr>
          <w:ilvl w:val="0"/>
          <w:numId w:val="19"/>
        </w:numPr>
        <w:spacing w:before="100" w:beforeAutospacing="1" w:after="100" w:afterAutospacing="1"/>
        <w:ind w:left="426"/>
        <w:jc w:val="left"/>
        <w:rPr>
          <w:rFonts w:eastAsia="Times New Roman" w:cs="Segoe UI"/>
          <w:lang w:val="en-SG"/>
        </w:rPr>
      </w:pPr>
      <w:r w:rsidRPr="00193182">
        <w:rPr>
          <w:rFonts w:eastAsia="Times New Roman" w:cs="Segoe UI"/>
          <w:lang w:val="en-SG"/>
        </w:rPr>
        <w:t xml:space="preserve">Demonstrated proficiency in control-flow logic while coding the </w:t>
      </w:r>
      <w:r w:rsidRPr="00193182">
        <w:rPr>
          <w:rFonts w:eastAsia="Times New Roman" w:cs="Segoe UI"/>
          <w:b/>
          <w:bCs/>
          <w:lang w:val="en-SG"/>
        </w:rPr>
        <w:t>Node.js</w:t>
      </w:r>
      <w:r w:rsidRPr="00193182">
        <w:rPr>
          <w:rFonts w:eastAsia="Times New Roman" w:cs="Segoe UI"/>
          <w:lang w:val="en-SG"/>
        </w:rPr>
        <w:t xml:space="preserve"> game, Find the Hat.</w:t>
      </w:r>
    </w:p>
    <w:p w14:paraId="5DA0D317" w14:textId="77777777" w:rsidR="00193182" w:rsidRPr="00193182" w:rsidRDefault="00193182" w:rsidP="00193182">
      <w:pPr>
        <w:numPr>
          <w:ilvl w:val="0"/>
          <w:numId w:val="19"/>
        </w:numPr>
        <w:spacing w:before="100" w:beforeAutospacing="1" w:after="100" w:afterAutospacing="1"/>
        <w:ind w:left="426"/>
        <w:jc w:val="left"/>
        <w:rPr>
          <w:rFonts w:eastAsia="Times New Roman" w:cs="Segoe UI"/>
          <w:lang w:val="en-SG"/>
        </w:rPr>
      </w:pPr>
      <w:r w:rsidRPr="00193182">
        <w:rPr>
          <w:rFonts w:eastAsia="Times New Roman" w:cs="Segoe UI"/>
          <w:lang w:val="en-SG"/>
        </w:rPr>
        <w:t xml:space="preserve">Upheld data integrity through </w:t>
      </w:r>
      <w:r w:rsidRPr="00193182">
        <w:rPr>
          <w:rFonts w:eastAsia="Times New Roman" w:cs="Segoe UI"/>
          <w:b/>
          <w:bCs/>
          <w:lang w:val="en-SG"/>
        </w:rPr>
        <w:t>Client-side and Backend validation</w:t>
      </w:r>
      <w:r w:rsidRPr="00193182">
        <w:rPr>
          <w:rFonts w:eastAsia="Times New Roman" w:cs="Segoe UI"/>
          <w:lang w:val="en-SG"/>
        </w:rPr>
        <w:t xml:space="preserve">, along with </w:t>
      </w:r>
      <w:r w:rsidRPr="00193182">
        <w:rPr>
          <w:rFonts w:eastAsia="Times New Roman" w:cs="Segoe UI"/>
          <w:b/>
          <w:bCs/>
          <w:lang w:val="en-SG"/>
        </w:rPr>
        <w:t>Object-Relational Mapping</w:t>
      </w:r>
      <w:r w:rsidRPr="00193182">
        <w:rPr>
          <w:rFonts w:eastAsia="Times New Roman" w:cs="Segoe UI"/>
          <w:lang w:val="en-SG"/>
        </w:rPr>
        <w:t>.</w:t>
      </w:r>
    </w:p>
    <w:p w14:paraId="7DCF01A7" w14:textId="382EABF9" w:rsidR="00193182" w:rsidRPr="00193182" w:rsidRDefault="00193182" w:rsidP="00193182">
      <w:pPr>
        <w:numPr>
          <w:ilvl w:val="0"/>
          <w:numId w:val="19"/>
        </w:numPr>
        <w:spacing w:before="100" w:beforeAutospacing="1" w:after="100" w:afterAutospacing="1"/>
        <w:ind w:left="426"/>
        <w:jc w:val="left"/>
        <w:rPr>
          <w:rFonts w:eastAsia="Times New Roman" w:cs="Segoe UI"/>
          <w:lang w:val="en-SG"/>
        </w:rPr>
      </w:pPr>
      <w:r w:rsidRPr="00193182">
        <w:rPr>
          <w:rFonts w:eastAsia="Times New Roman" w:cs="Segoe UI"/>
          <w:lang w:val="en-SG"/>
        </w:rPr>
        <w:t xml:space="preserve">Ensured application portability throughout various development stages using Mock Data and </w:t>
      </w:r>
      <w:r w:rsidR="008501C3">
        <w:rPr>
          <w:rFonts w:eastAsia="Times New Roman" w:cs="Segoe UI"/>
          <w:lang w:val="en-SG"/>
        </w:rPr>
        <w:t xml:space="preserve">Database </w:t>
      </w:r>
      <w:r w:rsidRPr="00193182">
        <w:rPr>
          <w:rFonts w:eastAsia="Times New Roman" w:cs="Segoe UI"/>
          <w:lang w:val="en-SG"/>
        </w:rPr>
        <w:t>Backups.</w:t>
      </w:r>
    </w:p>
    <w:p w14:paraId="149058DD" w14:textId="12C53643" w:rsidR="008501C3" w:rsidRDefault="006E3E7C" w:rsidP="00D75F29">
      <w:pPr>
        <w:numPr>
          <w:ilvl w:val="0"/>
          <w:numId w:val="19"/>
        </w:numPr>
        <w:spacing w:before="100" w:beforeAutospacing="1" w:after="100" w:afterAutospacing="1"/>
        <w:ind w:left="426"/>
        <w:jc w:val="left"/>
        <w:rPr>
          <w:lang w:val="en-SG"/>
        </w:rPr>
      </w:pPr>
      <w:r>
        <w:rPr>
          <w:lang w:val="en-SG"/>
        </w:rPr>
        <w:t>Gained e</w:t>
      </w:r>
      <w:r w:rsidR="008501C3" w:rsidRPr="008501C3">
        <w:rPr>
          <w:lang w:val="en-SG"/>
        </w:rPr>
        <w:t>xperience</w:t>
      </w:r>
      <w:r>
        <w:rPr>
          <w:lang w:val="en-SG"/>
        </w:rPr>
        <w:t xml:space="preserve"> in </w:t>
      </w:r>
      <w:r w:rsidR="008501C3" w:rsidRPr="008501C3">
        <w:rPr>
          <w:lang w:val="en-SG"/>
        </w:rPr>
        <w:t xml:space="preserve">a simulated </w:t>
      </w:r>
      <w:r w:rsidR="008501C3" w:rsidRPr="008501C3">
        <w:rPr>
          <w:b/>
          <w:bCs/>
          <w:lang w:val="en-SG"/>
        </w:rPr>
        <w:t>Agile software development</w:t>
      </w:r>
      <w:r w:rsidR="008501C3" w:rsidRPr="008501C3">
        <w:rPr>
          <w:lang w:val="en-SG"/>
        </w:rPr>
        <w:t xml:space="preserve"> environment, working with Sprints, Artifacts, and Ceremonies using GitHub Project</w:t>
      </w:r>
      <w:r>
        <w:rPr>
          <w:lang w:val="en-SG"/>
        </w:rPr>
        <w:t>’s table, board and roadmap.</w:t>
      </w:r>
    </w:p>
    <w:p w14:paraId="32BF5D51" w14:textId="3832D18C" w:rsidR="00E75E65" w:rsidRDefault="00E75E65" w:rsidP="00D75F29">
      <w:pPr>
        <w:numPr>
          <w:ilvl w:val="0"/>
          <w:numId w:val="19"/>
        </w:numPr>
        <w:spacing w:before="100" w:beforeAutospacing="1" w:after="100" w:afterAutospacing="1"/>
        <w:ind w:left="426"/>
        <w:jc w:val="left"/>
        <w:rPr>
          <w:lang w:val="en-SG"/>
        </w:rPr>
      </w:pPr>
      <w:r w:rsidRPr="00E75E65">
        <w:rPr>
          <w:lang w:val="en-SG"/>
        </w:rPr>
        <w:t xml:space="preserve">Developed proficiency in building applications using </w:t>
      </w:r>
      <w:r w:rsidRPr="00E75E65">
        <w:rPr>
          <w:b/>
          <w:bCs/>
          <w:lang w:val="en-SG"/>
        </w:rPr>
        <w:t>Spring Boot</w:t>
      </w:r>
      <w:r w:rsidRPr="00E75E65">
        <w:rPr>
          <w:lang w:val="en-SG"/>
        </w:rPr>
        <w:t xml:space="preserve">, focusing on dependencies such as </w:t>
      </w:r>
      <w:r w:rsidRPr="00E75E65">
        <w:rPr>
          <w:b/>
          <w:bCs/>
          <w:lang w:val="en-SG"/>
        </w:rPr>
        <w:t>Spring Data JPA</w:t>
      </w:r>
      <w:r w:rsidRPr="00E75E65">
        <w:rPr>
          <w:lang w:val="en-SG"/>
        </w:rPr>
        <w:t xml:space="preserve">, Spring Starter Test, Spring Security, </w:t>
      </w:r>
      <w:r w:rsidRPr="00E75E65">
        <w:rPr>
          <w:b/>
          <w:bCs/>
          <w:lang w:val="en-SG"/>
        </w:rPr>
        <w:t>Spring Web</w:t>
      </w:r>
      <w:r w:rsidRPr="00E75E65">
        <w:rPr>
          <w:lang w:val="en-SG"/>
        </w:rPr>
        <w:t xml:space="preserve">, Spring Boot </w:t>
      </w:r>
      <w:proofErr w:type="spellStart"/>
      <w:r w:rsidRPr="00E75E65">
        <w:rPr>
          <w:lang w:val="en-SG"/>
        </w:rPr>
        <w:t>DevTools</w:t>
      </w:r>
      <w:proofErr w:type="spellEnd"/>
      <w:r w:rsidRPr="00E75E65">
        <w:rPr>
          <w:lang w:val="en-SG"/>
        </w:rPr>
        <w:t xml:space="preserve">, </w:t>
      </w:r>
      <w:r w:rsidRPr="00E75E65">
        <w:rPr>
          <w:b/>
          <w:bCs/>
          <w:lang w:val="en-SG"/>
        </w:rPr>
        <w:t>Lombok</w:t>
      </w:r>
      <w:r w:rsidRPr="00E75E65">
        <w:rPr>
          <w:lang w:val="en-SG"/>
        </w:rPr>
        <w:t xml:space="preserve">, and </w:t>
      </w:r>
      <w:r w:rsidRPr="00E75E65">
        <w:rPr>
          <w:b/>
          <w:bCs/>
          <w:lang w:val="en-SG"/>
        </w:rPr>
        <w:t>Validation</w:t>
      </w:r>
      <w:r w:rsidRPr="00E75E65">
        <w:rPr>
          <w:lang w:val="en-SG"/>
        </w:rPr>
        <w:t>.</w:t>
      </w:r>
    </w:p>
    <w:p w14:paraId="202FFE46" w14:textId="5404C5E8" w:rsidR="00B06453" w:rsidRDefault="004F3C37" w:rsidP="00B06453">
      <w:pPr>
        <w:pStyle w:val="Heading3"/>
        <w:pBdr>
          <w:top w:val="single" w:sz="4" w:space="5" w:color="B7B7B7"/>
        </w:pBdr>
      </w:pPr>
      <w:r>
        <w:t>Non-employment Period</w:t>
      </w:r>
      <w:r w:rsidR="00B06453">
        <w:tab/>
      </w:r>
      <w:r w:rsidR="00B06453">
        <w:tab/>
      </w:r>
      <w:r w:rsidR="00B06453">
        <w:tab/>
      </w:r>
      <w:r w:rsidR="00B06453">
        <w:tab/>
      </w:r>
      <w:r w:rsidR="00B06453">
        <w:tab/>
      </w:r>
      <w:r w:rsidR="00B06453">
        <w:tab/>
        <w:t xml:space="preserve">           </w:t>
      </w:r>
      <w:r>
        <w:t>Sep</w:t>
      </w:r>
      <w:r w:rsidR="00B06453">
        <w:t xml:space="preserve"> 202</w:t>
      </w:r>
      <w:r>
        <w:t>3</w:t>
      </w:r>
      <w:r w:rsidR="00B06453">
        <w:t xml:space="preserve"> to May 2022</w:t>
      </w:r>
    </w:p>
    <w:p w14:paraId="7BE39799" w14:textId="4E4BBA47" w:rsidR="003A4FC3" w:rsidRDefault="00A20C8A" w:rsidP="001A1390">
      <w:pPr>
        <w:pStyle w:val="ListParagraph"/>
        <w:numPr>
          <w:ilvl w:val="0"/>
          <w:numId w:val="22"/>
        </w:numPr>
        <w:spacing w:before="100" w:beforeAutospacing="1" w:after="100" w:afterAutospacing="1"/>
        <w:ind w:left="426"/>
        <w:jc w:val="left"/>
        <w:rPr>
          <w:lang w:val="en-SG"/>
        </w:rPr>
      </w:pPr>
      <w:r w:rsidRPr="00A20C8A">
        <w:rPr>
          <w:lang w:val="en-SG"/>
        </w:rPr>
        <w:t xml:space="preserve">Enhanced </w:t>
      </w:r>
      <w:r w:rsidRPr="000D5609">
        <w:rPr>
          <w:b/>
          <w:bCs/>
          <w:lang w:val="en-SG"/>
        </w:rPr>
        <w:t>Java proficiency</w:t>
      </w:r>
      <w:r w:rsidRPr="00A20C8A">
        <w:rPr>
          <w:lang w:val="en-SG"/>
        </w:rPr>
        <w:t xml:space="preserve"> by studying and practicing with sample Oracle Exam MCQs</w:t>
      </w:r>
      <w:r w:rsidR="00C26AF4">
        <w:rPr>
          <w:lang w:val="en-SG"/>
        </w:rPr>
        <w:t xml:space="preserve">, experimenting with Java codes </w:t>
      </w:r>
      <w:r w:rsidR="006058A7">
        <w:rPr>
          <w:lang w:val="en-SG"/>
        </w:rPr>
        <w:t xml:space="preserve">using </w:t>
      </w:r>
      <w:proofErr w:type="spellStart"/>
      <w:r w:rsidR="00634751">
        <w:rPr>
          <w:lang w:val="en-SG"/>
        </w:rPr>
        <w:t>JShell</w:t>
      </w:r>
      <w:proofErr w:type="spellEnd"/>
      <w:r w:rsidR="006058A7">
        <w:rPr>
          <w:lang w:val="en-SG"/>
        </w:rPr>
        <w:t xml:space="preserve">, </w:t>
      </w:r>
      <w:r w:rsidR="00634751">
        <w:rPr>
          <w:lang w:val="en-SG"/>
        </w:rPr>
        <w:t>and</w:t>
      </w:r>
      <w:r w:rsidR="006058A7">
        <w:rPr>
          <w:lang w:val="en-SG"/>
        </w:rPr>
        <w:t xml:space="preserve"> developing</w:t>
      </w:r>
      <w:r w:rsidR="00D308C7">
        <w:rPr>
          <w:lang w:val="en-SG"/>
        </w:rPr>
        <w:t xml:space="preserve"> mini programs</w:t>
      </w:r>
      <w:bookmarkStart w:id="3" w:name="_jf6ais962kem" w:colFirst="0" w:colLast="0"/>
      <w:bookmarkEnd w:id="3"/>
      <w:r w:rsidR="001A1390">
        <w:rPr>
          <w:lang w:val="en-SG"/>
        </w:rPr>
        <w:t>.</w:t>
      </w:r>
    </w:p>
    <w:p w14:paraId="063CB7B8" w14:textId="66A8A1F7" w:rsidR="00CE38D7" w:rsidRPr="00CE38D7" w:rsidRDefault="001707D8" w:rsidP="004A3FF9">
      <w:pPr>
        <w:pStyle w:val="ListParagraph"/>
        <w:numPr>
          <w:ilvl w:val="0"/>
          <w:numId w:val="22"/>
        </w:numPr>
        <w:spacing w:before="100" w:beforeAutospacing="1" w:after="100" w:afterAutospacing="1"/>
        <w:ind w:left="426"/>
        <w:jc w:val="left"/>
        <w:rPr>
          <w:lang w:val="en-SG"/>
        </w:rPr>
      </w:pPr>
      <w:r>
        <w:rPr>
          <w:lang w:val="en-SG"/>
        </w:rPr>
        <w:t xml:space="preserve">Successfully </w:t>
      </w:r>
      <w:r w:rsidR="008E6EC0" w:rsidRPr="002F1A3A">
        <w:rPr>
          <w:b/>
          <w:bCs/>
          <w:lang w:val="en-SG"/>
        </w:rPr>
        <w:t xml:space="preserve">deployed </w:t>
      </w:r>
      <w:r w:rsidR="00D82055" w:rsidRPr="002F1A3A">
        <w:rPr>
          <w:b/>
          <w:bCs/>
          <w:lang w:val="en-SG"/>
        </w:rPr>
        <w:t xml:space="preserve">2 </w:t>
      </w:r>
      <w:r w:rsidR="00925849" w:rsidRPr="002F1A3A">
        <w:rPr>
          <w:b/>
          <w:bCs/>
          <w:lang w:val="en-SG"/>
        </w:rPr>
        <w:t>Angular tutorial projects</w:t>
      </w:r>
      <w:r w:rsidR="007E52C2">
        <w:rPr>
          <w:lang w:val="en-SG"/>
        </w:rPr>
        <w:t xml:space="preserve"> </w:t>
      </w:r>
      <w:r w:rsidR="008E6EC0">
        <w:rPr>
          <w:lang w:val="en-SG"/>
        </w:rPr>
        <w:t xml:space="preserve">from </w:t>
      </w:r>
      <w:r w:rsidR="00DE3876">
        <w:rPr>
          <w:lang w:val="en-SG"/>
        </w:rPr>
        <w:t>angular.io/</w:t>
      </w:r>
      <w:r w:rsidR="004B5DE7">
        <w:rPr>
          <w:lang w:val="en-SG"/>
        </w:rPr>
        <w:t>tutorial</w:t>
      </w:r>
      <w:r w:rsidR="008B27AA">
        <w:rPr>
          <w:lang w:val="en-SG"/>
        </w:rPr>
        <w:t xml:space="preserve">, </w:t>
      </w:r>
      <w:r w:rsidR="008B27AA" w:rsidRPr="008B27AA">
        <w:rPr>
          <w:lang w:val="en-SG"/>
        </w:rPr>
        <w:t>which helped establish foundation in the popular frontend framework, Angular.</w:t>
      </w:r>
    </w:p>
    <w:p w14:paraId="045CEFEA" w14:textId="6CC183CA" w:rsidR="00284F6C" w:rsidRPr="00AF254B" w:rsidRDefault="006B1E08" w:rsidP="00AF254B">
      <w:pPr>
        <w:pStyle w:val="ListParagraph"/>
        <w:numPr>
          <w:ilvl w:val="0"/>
          <w:numId w:val="22"/>
        </w:numPr>
        <w:spacing w:before="100" w:beforeAutospacing="1" w:after="100" w:afterAutospacing="1"/>
        <w:ind w:left="426"/>
        <w:jc w:val="left"/>
        <w:rPr>
          <w:lang w:val="en-SG"/>
        </w:rPr>
      </w:pPr>
      <w:r w:rsidRPr="006B1E08">
        <w:rPr>
          <w:lang w:val="en-SG"/>
        </w:rPr>
        <w:t>Completed</w:t>
      </w:r>
      <w:r w:rsidR="00336D62">
        <w:rPr>
          <w:lang w:val="en-SG"/>
        </w:rPr>
        <w:t xml:space="preserve"> a course on Music </w:t>
      </w:r>
      <w:r w:rsidR="00336D62" w:rsidRPr="00336D62">
        <w:rPr>
          <w:lang w:val="en-SG"/>
        </w:rPr>
        <w:t>Production with Ableton Live, which culminated in the production of an educational soundtrack on SoundCloud. This soundtrack serves as a backing track for improvisation practice with the Andalusian Cadence.</w:t>
      </w:r>
    </w:p>
    <w:p w14:paraId="1AD98491" w14:textId="54D321D6" w:rsidR="008960D1" w:rsidRDefault="008960D1" w:rsidP="008960D1">
      <w:pPr>
        <w:pStyle w:val="Heading2"/>
      </w:pPr>
      <w:r>
        <w:lastRenderedPageBreak/>
        <w:t>PROFESSIONAL EXPERIENCE</w:t>
      </w:r>
    </w:p>
    <w:p w14:paraId="24D9E89F" w14:textId="1C9D8F6C" w:rsidR="008960D1" w:rsidRPr="008960D1" w:rsidRDefault="008960D1" w:rsidP="008960D1">
      <w:pPr>
        <w:pStyle w:val="Heading2"/>
        <w:rPr>
          <w:sz w:val="10"/>
          <w:szCs w:val="10"/>
        </w:rPr>
      </w:pPr>
    </w:p>
    <w:p w14:paraId="7B1B677A" w14:textId="1419C343" w:rsidR="0024307B" w:rsidRDefault="0062704D" w:rsidP="008960D1">
      <w:pPr>
        <w:pStyle w:val="Heading3"/>
      </w:pPr>
      <w:r>
        <w:t>Java Trainee</w:t>
      </w:r>
      <w:r>
        <w:tab/>
      </w:r>
      <w:r>
        <w:tab/>
      </w:r>
      <w:r>
        <w:tab/>
      </w:r>
      <w:r w:rsidR="0024307B">
        <w:tab/>
      </w:r>
      <w:r w:rsidR="0024307B">
        <w:tab/>
      </w:r>
      <w:r w:rsidR="0024307B">
        <w:tab/>
      </w:r>
      <w:r w:rsidR="0024307B">
        <w:tab/>
      </w:r>
      <w:r w:rsidR="0024307B">
        <w:tab/>
      </w:r>
      <w:r w:rsidR="008960D1">
        <w:t xml:space="preserve">              </w:t>
      </w:r>
      <w:r>
        <w:t>Jul 2022 to Aug 2022</w:t>
      </w:r>
    </w:p>
    <w:p w14:paraId="27E83AE2" w14:textId="547EEB04" w:rsidR="008960D1" w:rsidRDefault="0062704D" w:rsidP="008960D1">
      <w:r>
        <w:t>IDC Technologies Pte.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60D1">
        <w:tab/>
        <w:t xml:space="preserve">     </w:t>
      </w:r>
      <w:r w:rsidR="0046787E">
        <w:t xml:space="preserve">  </w:t>
      </w:r>
      <w:r>
        <w:t xml:space="preserve">Period: </w:t>
      </w:r>
      <w:r w:rsidR="0046787E">
        <w:t>2 months</w:t>
      </w:r>
    </w:p>
    <w:p w14:paraId="75292E76" w14:textId="77777777" w:rsidR="008960D1" w:rsidRDefault="008960D1" w:rsidP="008960D1"/>
    <w:p w14:paraId="31996EA9" w14:textId="60B23DF2" w:rsidR="00193182" w:rsidRDefault="00193182" w:rsidP="008960D1">
      <w:pPr>
        <w:pStyle w:val="ListParagraph"/>
        <w:numPr>
          <w:ilvl w:val="0"/>
          <w:numId w:val="21"/>
        </w:numPr>
      </w:pPr>
      <w:r w:rsidRPr="00193182">
        <w:t xml:space="preserve">Utilized </w:t>
      </w:r>
      <w:r w:rsidRPr="008960D1">
        <w:rPr>
          <w:b/>
          <w:bCs/>
        </w:rPr>
        <w:t>Spring Data JPA and Hibernate Object-Relational Mapping</w:t>
      </w:r>
      <w:r w:rsidR="00C2127C">
        <w:rPr>
          <w:b/>
          <w:bCs/>
        </w:rPr>
        <w:t>s</w:t>
      </w:r>
      <w:r w:rsidR="00C2127C">
        <w:t xml:space="preserve"> </w:t>
      </w:r>
      <w:r w:rsidRPr="00193182">
        <w:t>define database</w:t>
      </w:r>
      <w:r w:rsidR="00945674">
        <w:t xml:space="preserve">s. One of these databases models users, products, product categories, </w:t>
      </w:r>
      <w:r w:rsidR="00425CE2">
        <w:t xml:space="preserve">user </w:t>
      </w:r>
      <w:r w:rsidR="00425CE2" w:rsidRPr="000030C5">
        <w:rPr>
          <w:b/>
          <w:bCs/>
        </w:rPr>
        <w:t>authentication</w:t>
      </w:r>
      <w:r w:rsidR="00425CE2">
        <w:t xml:space="preserve">, user </w:t>
      </w:r>
      <w:r w:rsidR="00425CE2" w:rsidRPr="000030C5">
        <w:rPr>
          <w:b/>
          <w:bCs/>
        </w:rPr>
        <w:t>role-based access</w:t>
      </w:r>
      <w:r w:rsidR="00EB0E60" w:rsidRPr="000030C5">
        <w:rPr>
          <w:b/>
          <w:bCs/>
        </w:rPr>
        <w:t xml:space="preserve"> control</w:t>
      </w:r>
      <w:r w:rsidR="00425CE2">
        <w:t xml:space="preserve">, effectively fulfilling project </w:t>
      </w:r>
      <w:r w:rsidR="0026022C">
        <w:t>requirements</w:t>
      </w:r>
      <w:r w:rsidR="00425CE2">
        <w:t>.</w:t>
      </w:r>
    </w:p>
    <w:p w14:paraId="1501164A" w14:textId="63957419" w:rsidR="00193182" w:rsidRDefault="008C7BB4" w:rsidP="007019F7">
      <w:pPr>
        <w:pStyle w:val="ListParagraph"/>
        <w:numPr>
          <w:ilvl w:val="0"/>
          <w:numId w:val="21"/>
        </w:numPr>
      </w:pPr>
      <w:r>
        <w:t>G</w:t>
      </w:r>
      <w:r w:rsidRPr="008C7BB4">
        <w:t xml:space="preserve">ained understanding of the general concepts of </w:t>
      </w:r>
      <w:r w:rsidRPr="008C7BB4">
        <w:rPr>
          <w:b/>
          <w:bCs/>
        </w:rPr>
        <w:t>Microservices Architecture</w:t>
      </w:r>
      <w:r w:rsidRPr="008C7BB4">
        <w:t xml:space="preserve"> and applied them in project configurations, which included </w:t>
      </w:r>
      <w:r w:rsidRPr="008C7BB4">
        <w:rPr>
          <w:b/>
          <w:bCs/>
        </w:rPr>
        <w:t>Spring Cloud Config</w:t>
      </w:r>
      <w:r w:rsidRPr="008C7BB4">
        <w:t xml:space="preserve">, </w:t>
      </w:r>
      <w:r w:rsidRPr="008C7BB4">
        <w:rPr>
          <w:b/>
          <w:bCs/>
        </w:rPr>
        <w:t>Spring Cloud Service Discovery</w:t>
      </w:r>
      <w:r w:rsidRPr="008C7BB4">
        <w:t xml:space="preserve">, and </w:t>
      </w:r>
      <w:r w:rsidRPr="008C7BB4">
        <w:rPr>
          <w:b/>
          <w:bCs/>
        </w:rPr>
        <w:t>Spring Cloud API Gateway</w:t>
      </w:r>
      <w:r w:rsidRPr="008C7BB4">
        <w:t>.</w:t>
      </w:r>
    </w:p>
    <w:p w14:paraId="7E0D8A00" w14:textId="77777777" w:rsidR="008C7BB4" w:rsidRPr="00193182" w:rsidRDefault="008C7BB4" w:rsidP="008C7BB4">
      <w:pPr>
        <w:pStyle w:val="ListParagraph"/>
        <w:ind w:left="360"/>
      </w:pPr>
    </w:p>
    <w:p w14:paraId="42686488" w14:textId="77777777" w:rsidR="0046787E" w:rsidRDefault="0046787E" w:rsidP="0046787E">
      <w:pPr>
        <w:pStyle w:val="Heading3"/>
        <w:pBdr>
          <w:top w:val="single" w:sz="4" w:space="5" w:color="B7B7B7"/>
        </w:pBdr>
      </w:pPr>
      <w:r>
        <w:t>Junior Java Developer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Nov 2021 to May 2022</w:t>
      </w:r>
    </w:p>
    <w:p w14:paraId="39E582F5" w14:textId="77777777" w:rsidR="0046787E" w:rsidRDefault="0046787E" w:rsidP="0046787E">
      <w:r>
        <w:t>Lithan Academy Pte. Ltd. (SGUS)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Period: 6 months</w:t>
      </w:r>
    </w:p>
    <w:p w14:paraId="34DDCAC5" w14:textId="77777777" w:rsidR="0046787E" w:rsidRDefault="0046787E" w:rsidP="0046787E"/>
    <w:p w14:paraId="3BB8B245" w14:textId="77777777" w:rsidR="0046787E" w:rsidRPr="008960D1" w:rsidRDefault="0046787E" w:rsidP="0046787E">
      <w:pPr>
        <w:pStyle w:val="ListParagraph"/>
        <w:numPr>
          <w:ilvl w:val="0"/>
          <w:numId w:val="21"/>
        </w:numPr>
      </w:pPr>
      <w:r w:rsidRPr="008960D1">
        <w:t xml:space="preserve">Achieved </w:t>
      </w:r>
      <w:r w:rsidRPr="008960D1">
        <w:rPr>
          <w:b/>
          <w:bCs/>
        </w:rPr>
        <w:t>NICF Competencies</w:t>
      </w:r>
      <w:r w:rsidRPr="008960D1">
        <w:t xml:space="preserve"> in </w:t>
      </w:r>
      <w:r w:rsidRPr="008960D1">
        <w:rPr>
          <w:b/>
          <w:bCs/>
        </w:rPr>
        <w:t>User Interface design</w:t>
      </w:r>
      <w:r w:rsidRPr="008960D1">
        <w:t xml:space="preserve">, </w:t>
      </w:r>
      <w:r w:rsidRPr="008960D1">
        <w:rPr>
          <w:b/>
          <w:bCs/>
        </w:rPr>
        <w:t>User Experience Design</w:t>
      </w:r>
      <w:r w:rsidRPr="008960D1">
        <w:t xml:space="preserve">, </w:t>
      </w:r>
      <w:r w:rsidRPr="008960D1">
        <w:rPr>
          <w:b/>
          <w:bCs/>
        </w:rPr>
        <w:t>Software Design</w:t>
      </w:r>
      <w:r w:rsidRPr="008960D1">
        <w:t xml:space="preserve">, </w:t>
      </w:r>
      <w:r w:rsidRPr="008960D1">
        <w:rPr>
          <w:b/>
          <w:bCs/>
        </w:rPr>
        <w:t>Data Design</w:t>
      </w:r>
      <w:r w:rsidRPr="008960D1">
        <w:t>, Application Development and Test Planning.</w:t>
      </w:r>
    </w:p>
    <w:p w14:paraId="379BDE94" w14:textId="7EFBB06C" w:rsidR="0046787E" w:rsidRPr="008960D1" w:rsidRDefault="00910DF8" w:rsidP="0046787E">
      <w:pPr>
        <w:pStyle w:val="ListParagraph"/>
        <w:numPr>
          <w:ilvl w:val="0"/>
          <w:numId w:val="21"/>
        </w:numPr>
      </w:pPr>
      <w:r w:rsidRPr="00910DF8">
        <w:t xml:space="preserve">Successfully completed a project utilizing </w:t>
      </w:r>
      <w:r w:rsidRPr="002F6CB9">
        <w:rPr>
          <w:b/>
          <w:bCs/>
        </w:rPr>
        <w:t>Maven Webapp Archetype</w:t>
      </w:r>
      <w:r w:rsidRPr="00910DF8">
        <w:t xml:space="preserve">, where HTML templates were generated using </w:t>
      </w:r>
      <w:r w:rsidRPr="002F6CB9">
        <w:rPr>
          <w:b/>
          <w:bCs/>
        </w:rPr>
        <w:t>JSP technologies</w:t>
      </w:r>
      <w:r w:rsidRPr="00910DF8">
        <w:t xml:space="preserve">. This experience laid a fundamental foundation for working with </w:t>
      </w:r>
      <w:r w:rsidRPr="002F6CB9">
        <w:rPr>
          <w:b/>
          <w:bCs/>
        </w:rPr>
        <w:t>legacy systems using .war deployment</w:t>
      </w:r>
      <w:r w:rsidRPr="00910DF8">
        <w:t>.</w:t>
      </w:r>
      <w:r>
        <w:t xml:space="preserve"> </w:t>
      </w:r>
    </w:p>
    <w:p w14:paraId="4DBC4792" w14:textId="77777777" w:rsidR="00E44FAC" w:rsidRDefault="0046787E" w:rsidP="0046787E">
      <w:pPr>
        <w:pStyle w:val="ListParagraph"/>
        <w:numPr>
          <w:ilvl w:val="0"/>
          <w:numId w:val="21"/>
        </w:numPr>
      </w:pPr>
      <w:r w:rsidRPr="003162D7">
        <w:t xml:space="preserve">Developed proficiency in creating comprehensive </w:t>
      </w:r>
      <w:r w:rsidRPr="003162D7">
        <w:rPr>
          <w:b/>
          <w:bCs/>
        </w:rPr>
        <w:t>reports</w:t>
      </w:r>
      <w:r w:rsidRPr="003162D7">
        <w:t xml:space="preserve"> and </w:t>
      </w:r>
      <w:r w:rsidRPr="003162D7">
        <w:rPr>
          <w:b/>
          <w:bCs/>
        </w:rPr>
        <w:t>presentations</w:t>
      </w:r>
      <w:r w:rsidRPr="003162D7">
        <w:t xml:space="preserve"> that effectively explain the functionality and purpose of individual software projects.</w:t>
      </w:r>
    </w:p>
    <w:p w14:paraId="71B6A19D" w14:textId="7BD70AE0" w:rsidR="0046787E" w:rsidRDefault="00E44FAC" w:rsidP="0046787E">
      <w:pPr>
        <w:pStyle w:val="ListParagraph"/>
        <w:numPr>
          <w:ilvl w:val="0"/>
          <w:numId w:val="21"/>
        </w:numPr>
      </w:pPr>
      <w:r>
        <w:t>G</w:t>
      </w:r>
      <w:r w:rsidR="0046787E" w:rsidRPr="003162D7">
        <w:t xml:space="preserve">ained experience in crafting </w:t>
      </w:r>
      <w:r w:rsidR="0046787E">
        <w:t>basic</w:t>
      </w:r>
      <w:r w:rsidR="0046787E" w:rsidRPr="003162D7">
        <w:t xml:space="preserve"> </w:t>
      </w:r>
      <w:r w:rsidR="0046787E" w:rsidRPr="003162D7">
        <w:rPr>
          <w:b/>
          <w:bCs/>
        </w:rPr>
        <w:t>Software Requirement Specifications</w:t>
      </w:r>
      <w:r w:rsidR="0046787E" w:rsidRPr="003162D7">
        <w:t xml:space="preserve"> through simulations.</w:t>
      </w:r>
    </w:p>
    <w:p w14:paraId="00C011D4" w14:textId="77777777" w:rsidR="0046787E" w:rsidRDefault="0046787E" w:rsidP="0046787E">
      <w:pPr>
        <w:pStyle w:val="ListParagraph"/>
        <w:ind w:left="360"/>
      </w:pPr>
    </w:p>
    <w:p w14:paraId="2513F758" w14:textId="3D308177" w:rsidR="0046787E" w:rsidRDefault="0046787E" w:rsidP="0046787E">
      <w:pPr>
        <w:pStyle w:val="Heading3"/>
        <w:pBdr>
          <w:top w:val="single" w:sz="4" w:space="5" w:color="B7B7B7"/>
        </w:pBdr>
      </w:pPr>
      <w:r>
        <w:t>Security Officer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May 2020 to Aug 2021</w:t>
      </w:r>
    </w:p>
    <w:p w14:paraId="0A04AEDB" w14:textId="7A70F3C7" w:rsidR="0046787E" w:rsidRDefault="0046787E" w:rsidP="0046787E">
      <w:r>
        <w:t>Reachfield Security &amp; Safety Pte. Ltd &amp; Security &amp; Risk Solutions Pte. Ltd</w:t>
      </w:r>
      <w:r>
        <w:tab/>
      </w:r>
      <w:r>
        <w:tab/>
        <w:t xml:space="preserve">     Period: 15 months</w:t>
      </w:r>
    </w:p>
    <w:p w14:paraId="70B4D0C3" w14:textId="77777777" w:rsidR="0046787E" w:rsidRDefault="0046787E" w:rsidP="0046787E"/>
    <w:p w14:paraId="241B360B" w14:textId="648A3235" w:rsidR="007A15AE" w:rsidRPr="007A15AE" w:rsidRDefault="007A15AE" w:rsidP="007A15AE">
      <w:pPr>
        <w:pStyle w:val="ListParagraph"/>
        <w:numPr>
          <w:ilvl w:val="0"/>
          <w:numId w:val="21"/>
        </w:numPr>
        <w:rPr>
          <w:b/>
          <w:bCs/>
        </w:rPr>
      </w:pPr>
      <w:r w:rsidRPr="007A15AE">
        <w:t>Completed entries of security and workplace reports to the Cloud, enabling extraction of meaningful data. Provided concise and accurate accounts of events to aid workplace administrators in decision-making.</w:t>
      </w:r>
    </w:p>
    <w:p w14:paraId="18027967" w14:textId="0746088A" w:rsidR="0024307B" w:rsidRDefault="00B357CB" w:rsidP="00B357CB">
      <w:pPr>
        <w:pStyle w:val="ListParagraph"/>
        <w:numPr>
          <w:ilvl w:val="0"/>
          <w:numId w:val="21"/>
        </w:numPr>
      </w:pPr>
      <w:r w:rsidRPr="00B357CB">
        <w:t>Ensured the safety of individuals and property by guarding access points, key installation areas, and responding to incidents effectively and preventing escalations.</w:t>
      </w:r>
    </w:p>
    <w:p w14:paraId="4C77B861" w14:textId="77777777" w:rsidR="00873AF3" w:rsidRDefault="00873AF3" w:rsidP="00873AF3">
      <w:pPr>
        <w:pStyle w:val="ListParagraph"/>
        <w:ind w:left="360"/>
      </w:pPr>
    </w:p>
    <w:p w14:paraId="2BFBD6A3" w14:textId="788AD3F3" w:rsidR="008A7ACE" w:rsidRDefault="007A15AE" w:rsidP="00BE25AB">
      <w:pPr>
        <w:pStyle w:val="Heading3"/>
        <w:pBdr>
          <w:top w:val="single" w:sz="4" w:space="5" w:color="B7B7B7"/>
        </w:pBdr>
      </w:pPr>
      <w:r>
        <w:t>Education Officer</w:t>
      </w:r>
      <w:r w:rsidR="00BE25AB">
        <w:t xml:space="preserve"> (Guitar &amp; Ukulele Teacher)</w:t>
      </w:r>
      <w:r w:rsidR="0046787E">
        <w:tab/>
      </w:r>
      <w:r w:rsidR="0046787E">
        <w:tab/>
      </w:r>
      <w:r w:rsidR="0046787E">
        <w:tab/>
      </w:r>
      <w:r w:rsidR="0046787E">
        <w:tab/>
        <w:t xml:space="preserve">           </w:t>
      </w:r>
      <w:r w:rsidR="00BE25AB">
        <w:t>Aug</w:t>
      </w:r>
      <w:r w:rsidR="0046787E">
        <w:t xml:space="preserve"> 20</w:t>
      </w:r>
      <w:r w:rsidR="00BE25AB">
        <w:t>18</w:t>
      </w:r>
      <w:r w:rsidR="0046787E">
        <w:t xml:space="preserve"> to </w:t>
      </w:r>
      <w:r w:rsidR="00BE25AB">
        <w:t>Mar</w:t>
      </w:r>
      <w:r w:rsidR="0046787E">
        <w:t xml:space="preserve"> 202</w:t>
      </w:r>
      <w:bookmarkStart w:id="4" w:name="_y974kfw3czee" w:colFirst="0" w:colLast="0"/>
      <w:bookmarkStart w:id="5" w:name="_oz6qml9wp7p5" w:colFirst="0" w:colLast="0"/>
      <w:bookmarkEnd w:id="4"/>
      <w:bookmarkEnd w:id="5"/>
      <w:r w:rsidR="00BE25AB">
        <w:t>0</w:t>
      </w:r>
    </w:p>
    <w:p w14:paraId="219B26D8" w14:textId="620B480D" w:rsidR="00BE25AB" w:rsidRDefault="00BE25AB" w:rsidP="00BE25AB">
      <w:r>
        <w:t>Cristofori Music Pte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Period: 18 months</w:t>
      </w:r>
    </w:p>
    <w:p w14:paraId="01F97B61" w14:textId="77777777" w:rsidR="00BE25AB" w:rsidRDefault="00BE25AB" w:rsidP="00BE25AB">
      <w:bookmarkStart w:id="6" w:name="_3ect8wif0uxl" w:colFirst="0" w:colLast="0"/>
      <w:bookmarkStart w:id="7" w:name="_8pja9xxkyhk1" w:colFirst="0" w:colLast="0"/>
      <w:bookmarkEnd w:id="6"/>
      <w:bookmarkEnd w:id="7"/>
    </w:p>
    <w:p w14:paraId="77C91E2E" w14:textId="2A62DF26" w:rsidR="00BE25AB" w:rsidRDefault="00BE25AB" w:rsidP="00714EDB">
      <w:pPr>
        <w:pStyle w:val="ListParagraph"/>
        <w:numPr>
          <w:ilvl w:val="0"/>
          <w:numId w:val="21"/>
        </w:numPr>
      </w:pPr>
      <w:r w:rsidRPr="00BE25AB">
        <w:t xml:space="preserve">Achieved a </w:t>
      </w:r>
      <w:r w:rsidRPr="00CA3065">
        <w:rPr>
          <w:b/>
          <w:bCs/>
        </w:rPr>
        <w:t>100% pass rate</w:t>
      </w:r>
      <w:r w:rsidRPr="00BE25AB">
        <w:t xml:space="preserve"> for </w:t>
      </w:r>
      <w:r w:rsidR="00B848A2">
        <w:t>eight</w:t>
      </w:r>
      <w:r w:rsidR="0062221B">
        <w:t xml:space="preserve"> </w:t>
      </w:r>
      <w:r w:rsidRPr="00BE25AB">
        <w:t>students undertaking music examinations from ABRSM, Rock School, and LCM</w:t>
      </w:r>
      <w:r w:rsidR="006B0B75">
        <w:t xml:space="preserve"> </w:t>
      </w:r>
      <w:r w:rsidR="001F4417">
        <w:t xml:space="preserve">facilitated by </w:t>
      </w:r>
      <w:r w:rsidR="00C26BE6" w:rsidRPr="00CA3065">
        <w:rPr>
          <w:b/>
          <w:bCs/>
        </w:rPr>
        <w:t>customized lesson plans</w:t>
      </w:r>
      <w:r w:rsidR="00C26BE6">
        <w:t>.</w:t>
      </w:r>
    </w:p>
    <w:p w14:paraId="39EBBCFC" w14:textId="7CF9A2FF" w:rsidR="00BE25AB" w:rsidRDefault="00BE25AB" w:rsidP="00714EDB">
      <w:pPr>
        <w:pStyle w:val="ListParagraph"/>
        <w:numPr>
          <w:ilvl w:val="0"/>
          <w:numId w:val="21"/>
        </w:numPr>
      </w:pPr>
      <w:r w:rsidRPr="00BE25AB">
        <w:t xml:space="preserve">Collaborated with </w:t>
      </w:r>
      <w:r w:rsidR="001F4417">
        <w:t>colleagues</w:t>
      </w:r>
      <w:r w:rsidRPr="00BE25AB">
        <w:t xml:space="preserve"> to </w:t>
      </w:r>
      <w:r w:rsidRPr="00CA3065">
        <w:rPr>
          <w:b/>
          <w:bCs/>
        </w:rPr>
        <w:t>organize</w:t>
      </w:r>
      <w:r w:rsidR="00193331" w:rsidRPr="00CA3065">
        <w:rPr>
          <w:b/>
          <w:bCs/>
        </w:rPr>
        <w:t xml:space="preserve"> and host</w:t>
      </w:r>
      <w:r w:rsidR="00383387" w:rsidRPr="00CA3065">
        <w:rPr>
          <w:b/>
          <w:bCs/>
        </w:rPr>
        <w:t xml:space="preserve"> </w:t>
      </w:r>
      <w:r w:rsidR="0051506F" w:rsidRPr="00CA3065">
        <w:rPr>
          <w:b/>
          <w:bCs/>
        </w:rPr>
        <w:t>fest</w:t>
      </w:r>
      <w:r w:rsidR="00FF3828" w:rsidRPr="00CA3065">
        <w:rPr>
          <w:b/>
          <w:bCs/>
        </w:rPr>
        <w:t>ive music performances</w:t>
      </w:r>
      <w:r w:rsidRPr="00CA3065">
        <w:rPr>
          <w:b/>
          <w:bCs/>
        </w:rPr>
        <w:t xml:space="preserve"> </w:t>
      </w:r>
      <w:r w:rsidR="00FF3828" w:rsidRPr="00CA3065">
        <w:rPr>
          <w:b/>
          <w:bCs/>
        </w:rPr>
        <w:t>events</w:t>
      </w:r>
      <w:r w:rsidR="00FF3828">
        <w:t xml:space="preserve"> themed around </w:t>
      </w:r>
      <w:r w:rsidR="000C1B89" w:rsidRPr="00940443">
        <w:t>Christmas and Chinese New Year</w:t>
      </w:r>
      <w:r w:rsidR="00FF3828">
        <w:t>, accommodating between 100 to 150 guests</w:t>
      </w:r>
      <w:r w:rsidR="00193331">
        <w:t>.</w:t>
      </w:r>
    </w:p>
    <w:p w14:paraId="14E9A923" w14:textId="70DFB032" w:rsidR="00BE25AB" w:rsidRPr="007A15AE" w:rsidRDefault="00BE25AB" w:rsidP="00714EDB">
      <w:pPr>
        <w:pStyle w:val="ListParagraph"/>
        <w:numPr>
          <w:ilvl w:val="0"/>
          <w:numId w:val="21"/>
        </w:numPr>
      </w:pPr>
      <w:r w:rsidRPr="00BE25AB">
        <w:t xml:space="preserve">Established an </w:t>
      </w:r>
      <w:r w:rsidRPr="00CA3065">
        <w:rPr>
          <w:b/>
          <w:bCs/>
        </w:rPr>
        <w:t>educational music video channel on YouTube</w:t>
      </w:r>
      <w:r w:rsidRPr="00BE25AB">
        <w:t xml:space="preserve">, </w:t>
      </w:r>
      <w:r w:rsidR="00A4279C" w:rsidRPr="00A4279C">
        <w:t>garnering over 1000 subscribers and 100,000 views. This innovative platform offers unique presentations of examination pieces, serving as a global learning resource for students and teachers.</w:t>
      </w:r>
    </w:p>
    <w:p w14:paraId="54008E83" w14:textId="77777777" w:rsidR="00BE25AB" w:rsidRDefault="00BE25AB" w:rsidP="00BE25AB"/>
    <w:p w14:paraId="0A60E603" w14:textId="0BE4B919" w:rsidR="008A7ACE" w:rsidRDefault="00BE25AB">
      <w:pPr>
        <w:pStyle w:val="Heading3"/>
      </w:pPr>
      <w:bookmarkStart w:id="8" w:name="_zhyn6htrdgqq" w:colFirst="0" w:colLast="0"/>
      <w:bookmarkEnd w:id="8"/>
      <w:r>
        <w:t>Real Estate Salesperson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March 2013 to August 2018</w:t>
      </w:r>
    </w:p>
    <w:p w14:paraId="4264C3DA" w14:textId="6E467004" w:rsidR="008A7ACE" w:rsidRDefault="00BE25AB">
      <w:r>
        <w:t>ERA Realty Network Pte Ltd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   Period: 5.5 years</w:t>
      </w:r>
    </w:p>
    <w:p w14:paraId="2EBA55F7" w14:textId="77777777" w:rsidR="008A7ACE" w:rsidRDefault="008A7AC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gjdgxs" w:colFirst="0" w:colLast="0"/>
      <w:bookmarkEnd w:id="9"/>
    </w:p>
    <w:p w14:paraId="73A9464D" w14:textId="2D1422BE" w:rsidR="008B71DB" w:rsidRDefault="008B71DB" w:rsidP="008B71DB">
      <w:pPr>
        <w:pStyle w:val="ListParagraph"/>
        <w:numPr>
          <w:ilvl w:val="0"/>
          <w:numId w:val="21"/>
        </w:numPr>
      </w:pPr>
      <w:r w:rsidRPr="008B71DB">
        <w:t xml:space="preserve">Received a </w:t>
      </w:r>
      <w:r w:rsidRPr="008B71DB">
        <w:rPr>
          <w:b/>
          <w:bCs/>
        </w:rPr>
        <w:t>Letter of Compliment</w:t>
      </w:r>
      <w:r w:rsidRPr="008B71DB">
        <w:t xml:space="preserve"> in </w:t>
      </w:r>
      <w:r w:rsidRPr="008B71DB">
        <w:rPr>
          <w:b/>
          <w:bCs/>
        </w:rPr>
        <w:t>Service Excellence</w:t>
      </w:r>
      <w:r w:rsidRPr="008B71DB">
        <w:t xml:space="preserve">, awarded in recognition of the </w:t>
      </w:r>
      <w:r w:rsidRPr="008B71DB">
        <w:rPr>
          <w:b/>
          <w:bCs/>
        </w:rPr>
        <w:t>high-quality service</w:t>
      </w:r>
      <w:r w:rsidRPr="008B71DB">
        <w:t xml:space="preserve"> provided to a client as a Landlord Agent. </w:t>
      </w:r>
    </w:p>
    <w:p w14:paraId="5ADABBAD" w14:textId="3DC4E479" w:rsidR="00737751" w:rsidRPr="00BE25AB" w:rsidRDefault="00737751" w:rsidP="008B71DB">
      <w:pPr>
        <w:pStyle w:val="ListParagraph"/>
        <w:numPr>
          <w:ilvl w:val="0"/>
          <w:numId w:val="21"/>
        </w:numPr>
      </w:pPr>
      <w:r w:rsidRPr="00737751">
        <w:t xml:space="preserve">Ranked among the </w:t>
      </w:r>
      <w:r w:rsidRPr="00C709A6">
        <w:rPr>
          <w:b/>
          <w:bCs/>
        </w:rPr>
        <w:t>top 5 ERA Catalyst division achievers in four different months</w:t>
      </w:r>
      <w:r w:rsidRPr="00737751">
        <w:t xml:space="preserve">, due to my persistent online marketing efforts via </w:t>
      </w:r>
      <w:r w:rsidRPr="00C709A6">
        <w:rPr>
          <w:b/>
          <w:bCs/>
        </w:rPr>
        <w:t>SEO-friendly websites strategically-built</w:t>
      </w:r>
      <w:r w:rsidRPr="00737751">
        <w:t xml:space="preserve"> using tools like </w:t>
      </w:r>
      <w:r w:rsidRPr="00C709A6">
        <w:rPr>
          <w:b/>
          <w:bCs/>
        </w:rPr>
        <w:t>Dreamweaver</w:t>
      </w:r>
      <w:r w:rsidRPr="00737751">
        <w:t xml:space="preserve"> and </w:t>
      </w:r>
      <w:r w:rsidRPr="00C709A6">
        <w:rPr>
          <w:b/>
          <w:bCs/>
        </w:rPr>
        <w:t>WordPress</w:t>
      </w:r>
      <w:r w:rsidRPr="00737751">
        <w:t>.</w:t>
      </w:r>
    </w:p>
    <w:p w14:paraId="701D1E48" w14:textId="5ED71C76" w:rsidR="008B71DB" w:rsidRDefault="0068114E" w:rsidP="008B71DB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D</w:t>
      </w:r>
      <w:r w:rsidR="002F09C9" w:rsidRPr="002F09C9">
        <w:t xml:space="preserve">eveloped a robust understanding of prevalent </w:t>
      </w:r>
      <w:r w:rsidR="002F09C9" w:rsidRPr="00844849">
        <w:rPr>
          <w:b/>
          <w:bCs/>
        </w:rPr>
        <w:t>website designs</w:t>
      </w:r>
      <w:r>
        <w:t>.</w:t>
      </w:r>
      <w:r w:rsidR="002F09C9" w:rsidRPr="002F09C9">
        <w:t xml:space="preserve"> </w:t>
      </w:r>
      <w:r w:rsidR="002F09C9" w:rsidRPr="00844849">
        <w:rPr>
          <w:b/>
          <w:bCs/>
        </w:rPr>
        <w:t xml:space="preserve">Search Engine </w:t>
      </w:r>
      <w:r w:rsidR="00844849" w:rsidRPr="00844849">
        <w:rPr>
          <w:b/>
          <w:bCs/>
        </w:rPr>
        <w:t>Optimizations</w:t>
      </w:r>
      <w:r>
        <w:rPr>
          <w:b/>
          <w:bCs/>
        </w:rPr>
        <w:t xml:space="preserve"> </w:t>
      </w:r>
      <w:r w:rsidR="002F09C9" w:rsidRPr="002F09C9">
        <w:t xml:space="preserve">crafting </w:t>
      </w:r>
      <w:r w:rsidR="002F09C9" w:rsidRPr="00844849">
        <w:rPr>
          <w:b/>
          <w:bCs/>
        </w:rPr>
        <w:t>high-quality content</w:t>
      </w:r>
      <w:r w:rsidR="002F09C9" w:rsidRPr="002F09C9">
        <w:t xml:space="preserve"> and understanding the </w:t>
      </w:r>
      <w:r w:rsidR="002F09C9" w:rsidRPr="00844849">
        <w:rPr>
          <w:b/>
          <w:bCs/>
        </w:rPr>
        <w:t>key factors in ranking websites</w:t>
      </w:r>
      <w:r w:rsidR="002F09C9" w:rsidRPr="002F09C9">
        <w:t xml:space="preserve"> using </w:t>
      </w:r>
      <w:r w:rsidR="002F09C9" w:rsidRPr="00844849">
        <w:rPr>
          <w:b/>
          <w:bCs/>
        </w:rPr>
        <w:t>competitive keywords</w:t>
      </w:r>
      <w:r w:rsidR="002F09C9" w:rsidRPr="002F09C9">
        <w:t>.</w:t>
      </w:r>
    </w:p>
    <w:p w14:paraId="1A7757F6" w14:textId="77777777" w:rsidR="00C709A6" w:rsidRDefault="00C709A6" w:rsidP="00C709A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</w:pPr>
    </w:p>
    <w:p w14:paraId="2A04F7B7" w14:textId="365EDC14" w:rsidR="008A7ACE" w:rsidRDefault="00907CAD">
      <w:pPr>
        <w:pStyle w:val="Heading2"/>
      </w:pPr>
      <w:bookmarkStart w:id="10" w:name="_yza2r6434t6x" w:colFirst="0" w:colLast="0"/>
      <w:bookmarkEnd w:id="10"/>
      <w:r>
        <w:lastRenderedPageBreak/>
        <w:t>Education</w:t>
      </w:r>
    </w:p>
    <w:p w14:paraId="1B9FDEB5" w14:textId="77777777" w:rsidR="008A7ACE" w:rsidRDefault="008A7ACE">
      <w:pPr>
        <w:rPr>
          <w:sz w:val="10"/>
          <w:szCs w:val="10"/>
        </w:rPr>
      </w:pPr>
    </w:p>
    <w:p w14:paraId="2BB27381" w14:textId="38335D33" w:rsidR="00907CAD" w:rsidRDefault="00907CAD" w:rsidP="00907CAD">
      <w:pPr>
        <w:pStyle w:val="Heading3"/>
      </w:pPr>
      <w:bookmarkStart w:id="11" w:name="_3clpvrfj9ftl" w:colFirst="0" w:colLast="0"/>
      <w:bookmarkEnd w:id="11"/>
      <w:r>
        <w:t xml:space="preserve">Advanced Certificate in Infocomm Technology (Software and Applications) </w:t>
      </w:r>
      <w:r>
        <w:tab/>
        <w:t xml:space="preserve">         </w:t>
      </w:r>
      <w:r>
        <w:tab/>
        <w:t xml:space="preserve">    May 2022</w:t>
      </w:r>
    </w:p>
    <w:p w14:paraId="12AAE5E0" w14:textId="6E606644" w:rsidR="00907CAD" w:rsidRDefault="00907CAD" w:rsidP="00907CAD">
      <w:r>
        <w:t xml:space="preserve">Lithan Academy Pte. Ltd. </w:t>
      </w:r>
      <w:r>
        <w:tab/>
      </w:r>
      <w:r>
        <w:tab/>
      </w:r>
      <w:r>
        <w:tab/>
      </w:r>
      <w:r>
        <w:tab/>
      </w:r>
      <w:r>
        <w:tab/>
        <w:t xml:space="preserve">           NICF Certificate. of Attainment</w:t>
      </w:r>
    </w:p>
    <w:p w14:paraId="12B43B04" w14:textId="77777777" w:rsidR="00907CAD" w:rsidRDefault="00907CAD" w:rsidP="00907CAD">
      <w:bookmarkStart w:id="12" w:name="_br98b6o79u07" w:colFirst="0" w:colLast="0"/>
      <w:bookmarkEnd w:id="12"/>
    </w:p>
    <w:p w14:paraId="502FA852" w14:textId="77777777" w:rsidR="00907CAD" w:rsidRDefault="00907CAD" w:rsidP="00907CAD">
      <w:pPr>
        <w:pStyle w:val="Heading3"/>
      </w:pPr>
      <w:r>
        <w:t>RCN - Real Centre Network (Toa Payoh)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2012</w:t>
      </w:r>
    </w:p>
    <w:p w14:paraId="4F59373E" w14:textId="77777777" w:rsidR="00907CAD" w:rsidRDefault="00907CAD" w:rsidP="00907CAD">
      <w:r>
        <w:t>Real Estate Salesperson Examinations P1 &amp; P2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Passed</w:t>
      </w:r>
    </w:p>
    <w:p w14:paraId="2CA91D1E" w14:textId="77777777" w:rsidR="00907CAD" w:rsidRDefault="00907CAD" w:rsidP="00907CAD"/>
    <w:p w14:paraId="6ECEC856" w14:textId="77777777" w:rsidR="00907CAD" w:rsidRDefault="00907CAD" w:rsidP="00907CAD">
      <w:pPr>
        <w:pStyle w:val="Heading3"/>
      </w:pPr>
      <w:r>
        <w:t>Centre For Employability Skills (CES)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2012</w:t>
      </w:r>
    </w:p>
    <w:p w14:paraId="47AD01E5" w14:textId="60EC491A" w:rsidR="008A7ACE" w:rsidRDefault="00907CAD">
      <w:r>
        <w:t>WSQ WPLN - L6 for Listening.  L7 for Speaking, Writing, Reading &amp; Numeracy</w:t>
      </w:r>
      <w:r>
        <w:tab/>
      </w:r>
      <w:r>
        <w:tab/>
        <w:t xml:space="preserve">          Level 7</w:t>
      </w:r>
    </w:p>
    <w:p w14:paraId="63BD4E19" w14:textId="77777777" w:rsidR="00907CAD" w:rsidRDefault="00907CAD"/>
    <w:p w14:paraId="532E84A9" w14:textId="77777777" w:rsidR="008A7ACE" w:rsidRDefault="008168DB">
      <w:pPr>
        <w:pStyle w:val="Heading3"/>
      </w:pPr>
      <w:bookmarkStart w:id="13" w:name="_awib6us3w9bm" w:colFirst="0" w:colLast="0"/>
      <w:bookmarkEnd w:id="13"/>
      <w:r>
        <w:t>Boon Lay Secondary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1999</w:t>
      </w:r>
    </w:p>
    <w:p w14:paraId="3AA41DDD" w14:textId="77777777" w:rsidR="008A7ACE" w:rsidRDefault="008168DB">
      <w:pPr>
        <w:rPr>
          <w:color w:val="000000"/>
        </w:rPr>
      </w:pPr>
      <w:r>
        <w:t>GCE ‘N’ Levels - 2 for Math, Science, POA &amp; Geography. 4 for Eng &amp; Chinese</w:t>
      </w:r>
      <w:r>
        <w:tab/>
      </w:r>
      <w:r>
        <w:tab/>
        <w:t xml:space="preserve">         Passed</w:t>
      </w:r>
    </w:p>
    <w:sectPr w:rsidR="008A7ACE" w:rsidSect="0083469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96" w:right="1400" w:bottom="709" w:left="1440" w:header="709" w:footer="5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5608A" w14:textId="77777777" w:rsidR="009627E0" w:rsidRDefault="009627E0">
      <w:r>
        <w:separator/>
      </w:r>
    </w:p>
  </w:endnote>
  <w:endnote w:type="continuationSeparator" w:id="0">
    <w:p w14:paraId="0BE24AFE" w14:textId="77777777" w:rsidR="009627E0" w:rsidRDefault="0096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4783C" w14:textId="5AFA562F" w:rsidR="008A7ACE" w:rsidRDefault="008168DB">
    <w:pPr>
      <w:pBdr>
        <w:top w:val="single" w:sz="8" w:space="6" w:color="FF9900"/>
      </w:pBdr>
      <w:jc w:val="right"/>
    </w:pPr>
    <w:r>
      <w:t xml:space="preserve"> Page </w:t>
    </w:r>
    <w:r>
      <w:fldChar w:fldCharType="begin"/>
    </w:r>
    <w:r>
      <w:instrText>PAGE</w:instrText>
    </w:r>
    <w:r>
      <w:fldChar w:fldCharType="separate"/>
    </w:r>
    <w:r w:rsidR="00174665">
      <w:rPr>
        <w:noProof/>
      </w:rPr>
      <w:t>2</w:t>
    </w:r>
    <w:r>
      <w:fldChar w:fldCharType="end"/>
    </w:r>
    <w:r>
      <w:t xml:space="preserve"> of </w:t>
    </w:r>
    <w:r w:rsidR="00844849"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86E57" w14:textId="0FCF8E29" w:rsidR="008A7ACE" w:rsidRDefault="008168DB" w:rsidP="00193182">
    <w:pPr>
      <w:pBdr>
        <w:top w:val="single" w:sz="8" w:space="1" w:color="FF9900"/>
      </w:pBd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174665">
      <w:rPr>
        <w:noProof/>
      </w:rPr>
      <w:t>1</w:t>
    </w:r>
    <w:r>
      <w:fldChar w:fldCharType="end"/>
    </w:r>
    <w:r>
      <w:t xml:space="preserve"> of </w:t>
    </w:r>
    <w:r w:rsidR="0068114E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23CE" w14:textId="77777777" w:rsidR="009627E0" w:rsidRDefault="009627E0">
      <w:r>
        <w:separator/>
      </w:r>
    </w:p>
  </w:footnote>
  <w:footnote w:type="continuationSeparator" w:id="0">
    <w:p w14:paraId="612E67D3" w14:textId="77777777" w:rsidR="009627E0" w:rsidRDefault="00962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0FBA" w14:textId="47A25100" w:rsidR="0083469A" w:rsidRPr="00193182" w:rsidRDefault="0083469A" w:rsidP="0083469A">
    <w:pPr>
      <w:pBdr>
        <w:bottom w:val="single" w:sz="12" w:space="0" w:color="FF9900"/>
      </w:pBdr>
      <w:jc w:val="left"/>
      <w:rPr>
        <w:bCs/>
        <w:sz w:val="10"/>
        <w:szCs w:val="10"/>
      </w:rPr>
    </w:pPr>
    <w:r>
      <w:rPr>
        <w:b/>
        <w:color w:val="666666"/>
      </w:rPr>
      <w:t>Joshua Ho Gwok Hin</w:t>
    </w:r>
    <w:r>
      <w:rPr>
        <w:b/>
        <w:color w:val="666666"/>
      </w:rPr>
      <w:tab/>
    </w:r>
    <w:r>
      <w:rPr>
        <w:b/>
        <w:color w:val="666666"/>
      </w:rPr>
      <w:tab/>
    </w:r>
    <w:r>
      <w:rPr>
        <w:b/>
        <w:color w:val="666666"/>
      </w:rPr>
      <w:tab/>
    </w:r>
    <w:r>
      <w:rPr>
        <w:b/>
        <w:color w:val="666666"/>
      </w:rPr>
      <w:tab/>
    </w:r>
    <w:r>
      <w:rPr>
        <w:b/>
        <w:color w:val="666666"/>
      </w:rPr>
      <w:tab/>
    </w:r>
    <w:r>
      <w:rPr>
        <w:b/>
        <w:color w:val="666666"/>
      </w:rPr>
      <w:tab/>
      <w:t xml:space="preserve">          </w:t>
    </w:r>
    <w:r w:rsidRPr="00635E81">
      <w:rPr>
        <w:bCs/>
        <w:color w:val="666666"/>
      </w:rPr>
      <w:t xml:space="preserve">E-mail: </w:t>
    </w:r>
    <w:hyperlink r:id="rId1">
      <w:r w:rsidRPr="00635E81">
        <w:rPr>
          <w:bCs/>
          <w:color w:val="666666"/>
        </w:rPr>
        <w:t>hgh.joshua@gmail.com</w:t>
      </w:r>
    </w:hyperlink>
    <w:r>
      <w:rPr>
        <w:bCs/>
        <w:color w:val="666666"/>
      </w:rPr>
      <w:t xml:space="preserve"> </w:t>
    </w:r>
    <w:r w:rsidR="00DA2B9D">
      <w:rPr>
        <w:noProof/>
      </w:rPr>
      <w:drawing>
        <wp:anchor distT="0" distB="0" distL="114300" distR="114300" simplePos="0" relativeHeight="251660288" behindDoc="0" locked="0" layoutInCell="1" allowOverlap="1" wp14:anchorId="01459775" wp14:editId="65D012DB">
          <wp:simplePos x="0" y="0"/>
          <wp:positionH relativeFrom="column">
            <wp:posOffset>0</wp:posOffset>
          </wp:positionH>
          <wp:positionV relativeFrom="paragraph">
            <wp:posOffset>149860</wp:posOffset>
          </wp:positionV>
          <wp:extent cx="161925" cy="161925"/>
          <wp:effectExtent l="0" t="0" r="9525" b="9525"/>
          <wp:wrapNone/>
          <wp:docPr id="137188312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1011337" name="Picture 183101133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proofErr w:type="spellStart"/>
      <w:r w:rsidR="00DA2B9D" w:rsidRPr="005B2FCF">
        <w:rPr>
          <w:rStyle w:val="Hyperlink"/>
          <w:bCs/>
        </w:rPr>
        <w:t>htt</w:t>
      </w:r>
      <w:proofErr w:type="spellEnd"/>
      <w:r w:rsidR="008168DB">
        <w:rPr>
          <w:rStyle w:val="Hyperlink"/>
          <w:bCs/>
        </w:rPr>
        <w:t xml:space="preserve"> </w:t>
      </w:r>
      <w:r w:rsidR="00DA2B9D" w:rsidRPr="005B2FCF">
        <w:rPr>
          <w:rStyle w:val="Hyperlink"/>
          <w:bCs/>
        </w:rPr>
        <w:t>/</w:t>
      </w:r>
      <w:proofErr w:type="spellStart"/>
      <w:r w:rsidR="00DA2B9D" w:rsidRPr="005B2FCF">
        <w:rPr>
          <w:rStyle w:val="Hyperlink"/>
          <w:bCs/>
        </w:rPr>
        <w:t>joshua</w:t>
      </w:r>
      <w:proofErr w:type="spellEnd"/>
      <w:r w:rsidR="00DA2B9D" w:rsidRPr="005B2FCF">
        <w:rPr>
          <w:rStyle w:val="Hyperlink"/>
          <w:bCs/>
        </w:rPr>
        <w:t>-ho-</w:t>
      </w:r>
      <w:proofErr w:type="spellStart"/>
      <w:r w:rsidR="00DA2B9D" w:rsidRPr="005B2FCF">
        <w:rPr>
          <w:rStyle w:val="Hyperlink"/>
          <w:bCs/>
        </w:rPr>
        <w:t>gwok</w:t>
      </w:r>
      <w:proofErr w:type="spellEnd"/>
      <w:r w:rsidR="00DA2B9D" w:rsidRPr="005B2FCF">
        <w:rPr>
          <w:rStyle w:val="Hyperlink"/>
          <w:bCs/>
        </w:rPr>
        <w:t>-</w:t>
      </w:r>
      <w:proofErr w:type="spellStart"/>
      <w:r w:rsidR="00DA2B9D" w:rsidRPr="005B2FCF">
        <w:rPr>
          <w:rStyle w:val="Hyperlink"/>
          <w:bCs/>
        </w:rPr>
        <w:t>hin</w:t>
      </w:r>
      <w:proofErr w:type="spellEnd"/>
      <w:r w:rsidR="00DA2B9D" w:rsidRPr="005B2FCF">
        <w:rPr>
          <w:rStyle w:val="Hyperlink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</w:hyperlink>
    <w:proofErr w:type="gramStart"/>
    <w:r w:rsidR="00DA2B9D">
      <w:rPr>
        <w:bCs/>
        <w:color w:val="666666"/>
      </w:rPr>
      <w:tab/>
      <w:t xml:space="preserve">  </w:t>
    </w:r>
    <w:r w:rsidR="00DA2B9D">
      <w:rPr>
        <w:bCs/>
        <w:color w:val="666666"/>
      </w:rPr>
      <w:tab/>
    </w:r>
    <w:proofErr w:type="gramEnd"/>
    <w:r w:rsidR="00DA2B9D">
      <w:rPr>
        <w:bCs/>
        <w:color w:val="666666"/>
      </w:rPr>
      <w:tab/>
    </w:r>
    <w:r w:rsidR="00DA2B9D">
      <w:rPr>
        <w:bCs/>
        <w:color w:val="666666"/>
      </w:rPr>
      <w:tab/>
    </w:r>
    <w:r w:rsidR="00DA2B9D">
      <w:rPr>
        <w:bCs/>
        <w:color w:val="666666"/>
      </w:rPr>
      <w:tab/>
    </w:r>
    <w:r w:rsidR="00DA2B9D">
      <w:rPr>
        <w:bCs/>
        <w:color w:val="666666"/>
      </w:rPr>
      <w:tab/>
    </w:r>
    <w:r w:rsidR="00DA2B9D">
      <w:rPr>
        <w:bCs/>
        <w:color w:val="666666"/>
      </w:rPr>
      <w:tab/>
      <w:t xml:space="preserve">          </w:t>
    </w:r>
    <w:r w:rsidR="00DA2B9D" w:rsidRPr="00635E81">
      <w:rPr>
        <w:bCs/>
        <w:color w:val="666666"/>
      </w:rPr>
      <w:t>+65 88088 168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5FE04" w14:textId="368713F8" w:rsidR="008A7ACE" w:rsidRPr="00193182" w:rsidRDefault="008168DB" w:rsidP="0083469A">
    <w:pPr>
      <w:pBdr>
        <w:bottom w:val="single" w:sz="12" w:space="0" w:color="FF9900"/>
      </w:pBdr>
      <w:jc w:val="left"/>
      <w:rPr>
        <w:bCs/>
        <w:sz w:val="10"/>
        <w:szCs w:val="10"/>
      </w:rPr>
    </w:pPr>
    <w:r>
      <w:rPr>
        <w:b/>
        <w:color w:val="666666"/>
      </w:rPr>
      <w:t>Joshua Ho Gwok Hin</w:t>
    </w:r>
    <w:r>
      <w:rPr>
        <w:b/>
        <w:color w:val="666666"/>
      </w:rPr>
      <w:tab/>
    </w:r>
    <w:r>
      <w:rPr>
        <w:b/>
        <w:color w:val="666666"/>
      </w:rPr>
      <w:tab/>
    </w:r>
    <w:r>
      <w:rPr>
        <w:b/>
        <w:color w:val="666666"/>
      </w:rPr>
      <w:tab/>
    </w:r>
    <w:r>
      <w:rPr>
        <w:b/>
        <w:color w:val="666666"/>
      </w:rPr>
      <w:tab/>
    </w:r>
    <w:r>
      <w:rPr>
        <w:b/>
        <w:color w:val="666666"/>
      </w:rPr>
      <w:tab/>
    </w:r>
    <w:r>
      <w:rPr>
        <w:b/>
        <w:color w:val="666666"/>
      </w:rPr>
      <w:tab/>
      <w:t xml:space="preserve">          </w:t>
    </w:r>
    <w:r w:rsidRPr="00635E81">
      <w:rPr>
        <w:bCs/>
        <w:color w:val="666666"/>
      </w:rPr>
      <w:t xml:space="preserve">E-mail: </w:t>
    </w:r>
    <w:hyperlink r:id="rId1">
      <w:r w:rsidRPr="00635E81">
        <w:rPr>
          <w:bCs/>
          <w:color w:val="666666"/>
        </w:rPr>
        <w:t>hgh.joshua@gmail.com</w:t>
      </w:r>
    </w:hyperlink>
    <w:r w:rsidR="0083469A">
      <w:rPr>
        <w:bCs/>
        <w:color w:val="666666"/>
      </w:rPr>
      <w:t xml:space="preserve"> </w:t>
    </w:r>
    <w:r w:rsidR="00DC28C1">
      <w:rPr>
        <w:noProof/>
      </w:rPr>
      <w:drawing>
        <wp:anchor distT="0" distB="0" distL="114300" distR="114300" simplePos="0" relativeHeight="251658240" behindDoc="0" locked="0" layoutInCell="1" allowOverlap="1" wp14:anchorId="50FFDF53" wp14:editId="6E489858">
          <wp:simplePos x="0" y="0"/>
          <wp:positionH relativeFrom="column">
            <wp:posOffset>0</wp:posOffset>
          </wp:positionH>
          <wp:positionV relativeFrom="paragraph">
            <wp:posOffset>149860</wp:posOffset>
          </wp:positionV>
          <wp:extent cx="161925" cy="161925"/>
          <wp:effectExtent l="0" t="0" r="9525" b="9525"/>
          <wp:wrapNone/>
          <wp:docPr id="18310113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1011337" name="Picture 183101133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9030E">
      <w:rPr>
        <w:bCs/>
        <w:color w:val="666666"/>
      </w:rPr>
      <w:t xml:space="preserve">   </w:t>
    </w:r>
    <w:r w:rsidR="00EA7682">
      <w:rPr>
        <w:bCs/>
        <w:color w:val="666666"/>
      </w:rPr>
      <w:t xml:space="preserve"> </w:t>
    </w:r>
    <w:hyperlink r:id="rId3" w:history="1">
      <w:proofErr w:type="spellStart"/>
      <w:r w:rsidR="0083469A" w:rsidRPr="005B2FCF">
        <w:rPr>
          <w:rStyle w:val="Hyperlink"/>
          <w:bCs/>
        </w:rPr>
        <w:t>htt</w:t>
      </w:r>
      <w:proofErr w:type="spellEnd"/>
      <w:r w:rsidR="00EA7682" w:rsidRPr="005B2FCF">
        <w:rPr>
          <w:rStyle w:val="Hyperlink"/>
          <w:bCs/>
        </w:rPr>
        <w:t xml:space="preserve"> </w:t>
      </w:r>
      <w:r w:rsidR="005B2FCF" w:rsidRPr="005B2FCF">
        <w:rPr>
          <w:rStyle w:val="Hyperlink"/>
          <w:bCs/>
        </w:rPr>
        <w:t>/</w:t>
      </w:r>
      <w:proofErr w:type="spellStart"/>
      <w:r w:rsidR="0083469A" w:rsidRPr="005B2FCF">
        <w:rPr>
          <w:rStyle w:val="Hyperlink"/>
          <w:bCs/>
        </w:rPr>
        <w:t>joshua</w:t>
      </w:r>
      <w:proofErr w:type="spellEnd"/>
      <w:r w:rsidR="0083469A" w:rsidRPr="005B2FCF">
        <w:rPr>
          <w:rStyle w:val="Hyperlink"/>
          <w:bCs/>
        </w:rPr>
        <w:t>-ho-</w:t>
      </w:r>
      <w:proofErr w:type="spellStart"/>
      <w:r w:rsidR="0083469A" w:rsidRPr="005B2FCF">
        <w:rPr>
          <w:rStyle w:val="Hyperlink"/>
          <w:bCs/>
        </w:rPr>
        <w:t>gwok</w:t>
      </w:r>
      <w:proofErr w:type="spellEnd"/>
      <w:r w:rsidR="0083469A" w:rsidRPr="005B2FCF">
        <w:rPr>
          <w:rStyle w:val="Hyperlink"/>
          <w:bCs/>
        </w:rPr>
        <w:t>-</w:t>
      </w:r>
      <w:proofErr w:type="spellStart"/>
      <w:r w:rsidR="0083469A" w:rsidRPr="005B2FCF">
        <w:rPr>
          <w:rStyle w:val="Hyperlink"/>
          <w:bCs/>
        </w:rPr>
        <w:t>hin</w:t>
      </w:r>
      <w:proofErr w:type="spellEnd"/>
      <w:r w:rsidR="0083469A" w:rsidRPr="005B2FCF">
        <w:rPr>
          <w:rStyle w:val="Hyperlink"/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Cs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</w:hyperlink>
    <w:proofErr w:type="gramStart"/>
    <w:r w:rsidR="0083469A">
      <w:rPr>
        <w:bCs/>
        <w:color w:val="666666"/>
      </w:rPr>
      <w:tab/>
      <w:t xml:space="preserve">  </w:t>
    </w:r>
    <w:r w:rsidR="00167DF3">
      <w:rPr>
        <w:bCs/>
        <w:color w:val="666666"/>
      </w:rPr>
      <w:tab/>
    </w:r>
    <w:proofErr w:type="gramEnd"/>
    <w:r w:rsidR="00DA2B9D">
      <w:rPr>
        <w:bCs/>
        <w:color w:val="666666"/>
      </w:rPr>
      <w:tab/>
    </w:r>
    <w:r w:rsidR="00DA2B9D">
      <w:rPr>
        <w:bCs/>
        <w:color w:val="666666"/>
      </w:rPr>
      <w:tab/>
    </w:r>
    <w:r w:rsidR="00DA2B9D">
      <w:rPr>
        <w:bCs/>
        <w:color w:val="666666"/>
      </w:rPr>
      <w:tab/>
    </w:r>
    <w:r w:rsidR="00DA2B9D">
      <w:rPr>
        <w:bCs/>
        <w:color w:val="666666"/>
      </w:rPr>
      <w:tab/>
    </w:r>
    <w:r w:rsidR="00DA2B9D">
      <w:rPr>
        <w:bCs/>
        <w:color w:val="666666"/>
      </w:rPr>
      <w:tab/>
      <w:t xml:space="preserve">         </w:t>
    </w:r>
    <w:r w:rsidR="0083469A">
      <w:rPr>
        <w:bCs/>
        <w:color w:val="666666"/>
      </w:rPr>
      <w:t xml:space="preserve"> </w:t>
    </w:r>
    <w:r w:rsidR="0045667B" w:rsidRPr="00635E81">
      <w:rPr>
        <w:bCs/>
        <w:color w:val="666666"/>
      </w:rPr>
      <w:t>+65 88088 168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DCE"/>
    <w:multiLevelType w:val="multilevel"/>
    <w:tmpl w:val="4E100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2C37DA"/>
    <w:multiLevelType w:val="multilevel"/>
    <w:tmpl w:val="E7E6DE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3A7DA6"/>
    <w:multiLevelType w:val="multilevel"/>
    <w:tmpl w:val="3B1AC0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2C1394"/>
    <w:multiLevelType w:val="multilevel"/>
    <w:tmpl w:val="F06056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86E7943"/>
    <w:multiLevelType w:val="multilevel"/>
    <w:tmpl w:val="84D6A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2909ED"/>
    <w:multiLevelType w:val="multilevel"/>
    <w:tmpl w:val="F06056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FCD3634"/>
    <w:multiLevelType w:val="multilevel"/>
    <w:tmpl w:val="5262053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2355FF"/>
    <w:multiLevelType w:val="hybridMultilevel"/>
    <w:tmpl w:val="D520EE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9117F"/>
    <w:multiLevelType w:val="multilevel"/>
    <w:tmpl w:val="F59E3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D84C5D"/>
    <w:multiLevelType w:val="multilevel"/>
    <w:tmpl w:val="867E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210F43"/>
    <w:multiLevelType w:val="multilevel"/>
    <w:tmpl w:val="F06056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44B57F3"/>
    <w:multiLevelType w:val="multilevel"/>
    <w:tmpl w:val="B624F4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C46629"/>
    <w:multiLevelType w:val="hybridMultilevel"/>
    <w:tmpl w:val="FD9A8F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0563D"/>
    <w:multiLevelType w:val="multilevel"/>
    <w:tmpl w:val="587E6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47132B"/>
    <w:multiLevelType w:val="multilevel"/>
    <w:tmpl w:val="F62A6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4C0BA2"/>
    <w:multiLevelType w:val="hybridMultilevel"/>
    <w:tmpl w:val="E92AB1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94C76"/>
    <w:multiLevelType w:val="multilevel"/>
    <w:tmpl w:val="06880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AD678E"/>
    <w:multiLevelType w:val="multilevel"/>
    <w:tmpl w:val="F06056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EB50626"/>
    <w:multiLevelType w:val="hybridMultilevel"/>
    <w:tmpl w:val="31DAF10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1932D7"/>
    <w:multiLevelType w:val="multilevel"/>
    <w:tmpl w:val="3988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16CA1"/>
    <w:multiLevelType w:val="multilevel"/>
    <w:tmpl w:val="3C6E9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AE1E25"/>
    <w:multiLevelType w:val="hybridMultilevel"/>
    <w:tmpl w:val="CD4A3A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016540">
    <w:abstractNumId w:val="11"/>
  </w:num>
  <w:num w:numId="2" w16cid:durableId="1528062339">
    <w:abstractNumId w:val="16"/>
  </w:num>
  <w:num w:numId="3" w16cid:durableId="1826122042">
    <w:abstractNumId w:val="6"/>
  </w:num>
  <w:num w:numId="4" w16cid:durableId="2096434923">
    <w:abstractNumId w:val="0"/>
  </w:num>
  <w:num w:numId="5" w16cid:durableId="1316301183">
    <w:abstractNumId w:val="1"/>
  </w:num>
  <w:num w:numId="6" w16cid:durableId="425997886">
    <w:abstractNumId w:val="14"/>
  </w:num>
  <w:num w:numId="7" w16cid:durableId="606545268">
    <w:abstractNumId w:val="4"/>
  </w:num>
  <w:num w:numId="8" w16cid:durableId="99758602">
    <w:abstractNumId w:val="13"/>
  </w:num>
  <w:num w:numId="9" w16cid:durableId="1978681986">
    <w:abstractNumId w:val="20"/>
  </w:num>
  <w:num w:numId="10" w16cid:durableId="278537379">
    <w:abstractNumId w:val="2"/>
  </w:num>
  <w:num w:numId="11" w16cid:durableId="319386404">
    <w:abstractNumId w:val="17"/>
  </w:num>
  <w:num w:numId="12" w16cid:durableId="13970430">
    <w:abstractNumId w:val="8"/>
  </w:num>
  <w:num w:numId="13" w16cid:durableId="433789718">
    <w:abstractNumId w:val="9"/>
  </w:num>
  <w:num w:numId="14" w16cid:durableId="417218635">
    <w:abstractNumId w:val="12"/>
  </w:num>
  <w:num w:numId="15" w16cid:durableId="2030528189">
    <w:abstractNumId w:val="7"/>
  </w:num>
  <w:num w:numId="16" w16cid:durableId="121580819">
    <w:abstractNumId w:val="18"/>
  </w:num>
  <w:num w:numId="17" w16cid:durableId="76707136">
    <w:abstractNumId w:val="21"/>
  </w:num>
  <w:num w:numId="18" w16cid:durableId="1775128231">
    <w:abstractNumId w:val="3"/>
  </w:num>
  <w:num w:numId="19" w16cid:durableId="1483041033">
    <w:abstractNumId w:val="19"/>
  </w:num>
  <w:num w:numId="20" w16cid:durableId="1574510434">
    <w:abstractNumId w:val="10"/>
  </w:num>
  <w:num w:numId="21" w16cid:durableId="1186745529">
    <w:abstractNumId w:val="5"/>
  </w:num>
  <w:num w:numId="22" w16cid:durableId="12214792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ACE"/>
    <w:rsid w:val="000030C5"/>
    <w:rsid w:val="00092A00"/>
    <w:rsid w:val="000C1B89"/>
    <w:rsid w:val="000C6142"/>
    <w:rsid w:val="000D5609"/>
    <w:rsid w:val="000E0381"/>
    <w:rsid w:val="000F1CC8"/>
    <w:rsid w:val="00167DF3"/>
    <w:rsid w:val="001707D8"/>
    <w:rsid w:val="001715E5"/>
    <w:rsid w:val="00174665"/>
    <w:rsid w:val="00193182"/>
    <w:rsid w:val="00193331"/>
    <w:rsid w:val="001A1390"/>
    <w:rsid w:val="001A4195"/>
    <w:rsid w:val="001C2B86"/>
    <w:rsid w:val="001F4417"/>
    <w:rsid w:val="0024307B"/>
    <w:rsid w:val="0026022C"/>
    <w:rsid w:val="00284F6C"/>
    <w:rsid w:val="002A3516"/>
    <w:rsid w:val="002F09C9"/>
    <w:rsid w:val="002F1A3A"/>
    <w:rsid w:val="002F6CB9"/>
    <w:rsid w:val="0030324F"/>
    <w:rsid w:val="0031528D"/>
    <w:rsid w:val="003162D7"/>
    <w:rsid w:val="00336D62"/>
    <w:rsid w:val="00383387"/>
    <w:rsid w:val="00387A31"/>
    <w:rsid w:val="003A4FC3"/>
    <w:rsid w:val="003A5894"/>
    <w:rsid w:val="003B4171"/>
    <w:rsid w:val="003D61B2"/>
    <w:rsid w:val="00400DF0"/>
    <w:rsid w:val="00425CE2"/>
    <w:rsid w:val="0045667B"/>
    <w:rsid w:val="0046787E"/>
    <w:rsid w:val="00476DA8"/>
    <w:rsid w:val="004902BC"/>
    <w:rsid w:val="00494771"/>
    <w:rsid w:val="004B5DE7"/>
    <w:rsid w:val="004E1DEB"/>
    <w:rsid w:val="004F3C37"/>
    <w:rsid w:val="0051506F"/>
    <w:rsid w:val="005171FC"/>
    <w:rsid w:val="005B2BFE"/>
    <w:rsid w:val="005B2FCF"/>
    <w:rsid w:val="005D30DC"/>
    <w:rsid w:val="005F4189"/>
    <w:rsid w:val="005F73A3"/>
    <w:rsid w:val="006058A7"/>
    <w:rsid w:val="00614564"/>
    <w:rsid w:val="0062094A"/>
    <w:rsid w:val="0062221B"/>
    <w:rsid w:val="0062704D"/>
    <w:rsid w:val="00634751"/>
    <w:rsid w:val="00635E81"/>
    <w:rsid w:val="006430E5"/>
    <w:rsid w:val="006631BD"/>
    <w:rsid w:val="0066550D"/>
    <w:rsid w:val="0068114E"/>
    <w:rsid w:val="006B0B75"/>
    <w:rsid w:val="006B1E08"/>
    <w:rsid w:val="006E3E7C"/>
    <w:rsid w:val="007049FB"/>
    <w:rsid w:val="00737751"/>
    <w:rsid w:val="00774557"/>
    <w:rsid w:val="00794655"/>
    <w:rsid w:val="007A15AE"/>
    <w:rsid w:val="007E4F3B"/>
    <w:rsid w:val="007E52C2"/>
    <w:rsid w:val="007F597B"/>
    <w:rsid w:val="00804B6E"/>
    <w:rsid w:val="008168DB"/>
    <w:rsid w:val="008216FF"/>
    <w:rsid w:val="0083469A"/>
    <w:rsid w:val="00844849"/>
    <w:rsid w:val="008501C3"/>
    <w:rsid w:val="00863201"/>
    <w:rsid w:val="00873AF3"/>
    <w:rsid w:val="0089030E"/>
    <w:rsid w:val="0089068F"/>
    <w:rsid w:val="008937BE"/>
    <w:rsid w:val="008960D1"/>
    <w:rsid w:val="008A7ACE"/>
    <w:rsid w:val="008B27AA"/>
    <w:rsid w:val="008B71DB"/>
    <w:rsid w:val="008C7BB4"/>
    <w:rsid w:val="008E6EC0"/>
    <w:rsid w:val="00904576"/>
    <w:rsid w:val="00907CAD"/>
    <w:rsid w:val="00910DF8"/>
    <w:rsid w:val="00925849"/>
    <w:rsid w:val="00940443"/>
    <w:rsid w:val="00945674"/>
    <w:rsid w:val="009627E0"/>
    <w:rsid w:val="009903BE"/>
    <w:rsid w:val="00A17198"/>
    <w:rsid w:val="00A20C8A"/>
    <w:rsid w:val="00A3573D"/>
    <w:rsid w:val="00A4279C"/>
    <w:rsid w:val="00AA6FF7"/>
    <w:rsid w:val="00AD70C0"/>
    <w:rsid w:val="00AF254B"/>
    <w:rsid w:val="00B06453"/>
    <w:rsid w:val="00B357CB"/>
    <w:rsid w:val="00B42E61"/>
    <w:rsid w:val="00B46C87"/>
    <w:rsid w:val="00B546BB"/>
    <w:rsid w:val="00B848A2"/>
    <w:rsid w:val="00BC091E"/>
    <w:rsid w:val="00BE082F"/>
    <w:rsid w:val="00BE25AB"/>
    <w:rsid w:val="00C01FF0"/>
    <w:rsid w:val="00C2127C"/>
    <w:rsid w:val="00C26AF4"/>
    <w:rsid w:val="00C26BE6"/>
    <w:rsid w:val="00C60F94"/>
    <w:rsid w:val="00C709A6"/>
    <w:rsid w:val="00C72558"/>
    <w:rsid w:val="00C777C6"/>
    <w:rsid w:val="00CA3065"/>
    <w:rsid w:val="00CA477D"/>
    <w:rsid w:val="00CA6716"/>
    <w:rsid w:val="00CE38D7"/>
    <w:rsid w:val="00D05D4F"/>
    <w:rsid w:val="00D109C0"/>
    <w:rsid w:val="00D248E5"/>
    <w:rsid w:val="00D308C7"/>
    <w:rsid w:val="00D82055"/>
    <w:rsid w:val="00D905D5"/>
    <w:rsid w:val="00DA2B9D"/>
    <w:rsid w:val="00DC28C1"/>
    <w:rsid w:val="00DC3C60"/>
    <w:rsid w:val="00DE2820"/>
    <w:rsid w:val="00DE3876"/>
    <w:rsid w:val="00DE6CC2"/>
    <w:rsid w:val="00E0278A"/>
    <w:rsid w:val="00E05E79"/>
    <w:rsid w:val="00E25F58"/>
    <w:rsid w:val="00E44FAC"/>
    <w:rsid w:val="00E6180B"/>
    <w:rsid w:val="00E75E65"/>
    <w:rsid w:val="00EA7682"/>
    <w:rsid w:val="00EB0E60"/>
    <w:rsid w:val="00EE257D"/>
    <w:rsid w:val="00F20463"/>
    <w:rsid w:val="00F20620"/>
    <w:rsid w:val="00F4205E"/>
    <w:rsid w:val="00F91B34"/>
    <w:rsid w:val="00F922C9"/>
    <w:rsid w:val="00FA6B99"/>
    <w:rsid w:val="00FC73EB"/>
    <w:rsid w:val="00FD37BB"/>
    <w:rsid w:val="00FD721F"/>
    <w:rsid w:val="00FF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4DA20"/>
  <w15:docId w15:val="{11AF3B74-552A-4414-933F-D41631BC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69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6" w:color="FF9900"/>
      </w:pBd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pBdr>
        <w:top w:val="single" w:sz="4" w:space="6" w:color="B7B7B7"/>
      </w:pBdr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single" w:sz="4" w:space="5" w:color="000000"/>
      </w:pBd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Arial" w:eastAsia="Arial" w:hAnsi="Arial" w:cs="Arial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E6C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CC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307B"/>
    <w:rPr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4307B"/>
    <w:rPr>
      <w:rFonts w:ascii="Roboto Medium" w:eastAsia="Roboto Medium" w:hAnsi="Roboto Medium" w:cs="Roboto Medium"/>
    </w:rPr>
  </w:style>
  <w:style w:type="paragraph" w:styleId="ListParagraph">
    <w:name w:val="List Paragraph"/>
    <w:basedOn w:val="Normal"/>
    <w:uiPriority w:val="34"/>
    <w:qFormat/>
    <w:rsid w:val="002430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6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67B"/>
  </w:style>
  <w:style w:type="paragraph" w:styleId="Footer">
    <w:name w:val="footer"/>
    <w:basedOn w:val="Normal"/>
    <w:link w:val="FooterChar"/>
    <w:uiPriority w:val="99"/>
    <w:unhideWhenUsed/>
    <w:rsid w:val="004566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67B"/>
  </w:style>
  <w:style w:type="paragraph" w:styleId="NoSpacing">
    <w:name w:val="No Spacing"/>
    <w:uiPriority w:val="1"/>
    <w:qFormat/>
    <w:rsid w:val="0089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shua.hgh.s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oshua-ho-gwok-hin" TargetMode="External"/><Relationship Id="rId2" Type="http://schemas.openxmlformats.org/officeDocument/2006/relationships/image" Target="media/image1.png"/><Relationship Id="rId1" Type="http://schemas.openxmlformats.org/officeDocument/2006/relationships/hyperlink" Target="mailto:hgh.joshua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joshua-ho-gwok-hin" TargetMode="External"/><Relationship Id="rId2" Type="http://schemas.openxmlformats.org/officeDocument/2006/relationships/image" Target="media/image1.png"/><Relationship Id="rId1" Type="http://schemas.openxmlformats.org/officeDocument/2006/relationships/hyperlink" Target="mailto:hgh.joshu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Ho Gwok Hin</dc:creator>
  <cp:lastModifiedBy>Joshua Ho Gwok Hin</cp:lastModifiedBy>
  <cp:revision>2</cp:revision>
  <cp:lastPrinted>2024-01-04T04:58:00Z</cp:lastPrinted>
  <dcterms:created xsi:type="dcterms:W3CDTF">2024-01-04T05:06:00Z</dcterms:created>
  <dcterms:modified xsi:type="dcterms:W3CDTF">2024-01-04T05:06:00Z</dcterms:modified>
</cp:coreProperties>
</file>